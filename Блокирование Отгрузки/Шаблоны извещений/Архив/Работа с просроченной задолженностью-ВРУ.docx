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63" w:rsidRDefault="00441763" w:rsidP="005C6314">
      <w:pPr>
        <w:autoSpaceDE w:val="0"/>
        <w:autoSpaceDN w:val="0"/>
        <w:adjustRightInd w:val="0"/>
        <w:jc w:val="right"/>
        <w:rPr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441763" w:rsidRDefault="00441763" w:rsidP="005C6314">
      <w:pPr>
        <w:autoSpaceDE w:val="0"/>
        <w:autoSpaceDN w:val="0"/>
        <w:adjustRightInd w:val="0"/>
        <w:jc w:val="right"/>
        <w:rPr>
          <w:color w:val="000000"/>
          <w:sz w:val="28"/>
          <w:szCs w:val="28"/>
          <w:lang w:val="ru-RU" w:eastAsia="ru-RU"/>
        </w:rPr>
      </w:pPr>
    </w:p>
    <w:p w:rsidR="00A910F8" w:rsidRDefault="00A910F8" w:rsidP="00A910F8">
      <w:pPr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  <w:lang w:val="ru-RU" w:eastAsia="ru-RU"/>
        </w:rPr>
      </w:pPr>
    </w:p>
    <w:p w:rsidR="000E1DAA" w:rsidRDefault="00A910F8" w:rsidP="00FE7D82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ab/>
      </w:r>
    </w:p>
    <w:tbl>
      <w:tblPr>
        <w:tblpPr w:leftFromText="180" w:rightFromText="180" w:vertAnchor="text" w:horzAnchor="page" w:tblpX="6101" w:tblpY="258"/>
        <w:tblW w:w="0" w:type="auto"/>
        <w:tblLook w:val="04A0" w:firstRow="1" w:lastRow="0" w:firstColumn="1" w:lastColumn="0" w:noHBand="0" w:noVBand="1"/>
      </w:tblPr>
      <w:tblGrid>
        <w:gridCol w:w="5070"/>
      </w:tblGrid>
      <w:tr w:rsidR="000E1DAA" w:rsidRPr="00AC76F5" w:rsidTr="00193320">
        <w:trPr>
          <w:trHeight w:val="1373"/>
        </w:trPr>
        <w:tc>
          <w:tcPr>
            <w:tcW w:w="5070" w:type="dxa"/>
          </w:tcPr>
          <w:p w:rsidR="000E1DAA" w:rsidRDefault="000E1DAA" w:rsidP="00193320">
            <w:pPr>
              <w:spacing w:line="360" w:lineRule="auto"/>
              <w:jc w:val="right"/>
              <w:rPr>
                <w:b/>
                <w:sz w:val="28"/>
                <w:szCs w:val="28"/>
                <w:lang w:val="ru-RU" w:eastAsia="ru-RU"/>
              </w:rPr>
            </w:pPr>
            <w:r>
              <w:rPr>
                <w:b/>
                <w:sz w:val="28"/>
                <w:szCs w:val="28"/>
                <w:lang w:val="ru-RU" w:eastAsia="ru-RU"/>
              </w:rPr>
              <w:t>Генеральному директору</w:t>
            </w:r>
          </w:p>
          <w:p w:rsidR="000E1DAA" w:rsidRDefault="000E1DAA" w:rsidP="00193320">
            <w:pPr>
              <w:spacing w:line="360" w:lineRule="auto"/>
              <w:jc w:val="right"/>
              <w:rPr>
                <w:b/>
                <w:sz w:val="28"/>
                <w:szCs w:val="28"/>
                <w:lang w:val="ru-RU" w:eastAsia="ru-RU"/>
              </w:rPr>
            </w:pPr>
            <w:r>
              <w:rPr>
                <w:b/>
                <w:sz w:val="28"/>
                <w:szCs w:val="28"/>
                <w:lang w:val="ru-RU" w:eastAsia="ru-RU"/>
              </w:rPr>
              <w:t>ООО Батолит</w:t>
            </w:r>
          </w:p>
          <w:p w:rsidR="000E1DAA" w:rsidRDefault="000E1DAA" w:rsidP="00193320">
            <w:pPr>
              <w:spacing w:line="360" w:lineRule="auto"/>
              <w:jc w:val="right"/>
              <w:rPr>
                <w:b/>
                <w:sz w:val="28"/>
                <w:szCs w:val="28"/>
                <w:lang w:val="ru-RU" w:eastAsia="ru-RU"/>
              </w:rPr>
            </w:pPr>
            <w:r>
              <w:rPr>
                <w:b/>
                <w:sz w:val="28"/>
                <w:szCs w:val="28"/>
                <w:lang w:val="ru-RU" w:eastAsia="ru-RU"/>
              </w:rPr>
              <w:t>Буравлеву В.А.</w:t>
            </w:r>
          </w:p>
          <w:p w:rsidR="000E1DAA" w:rsidRPr="00AC76F5" w:rsidRDefault="000E1DAA" w:rsidP="00193320">
            <w:pPr>
              <w:spacing w:line="360" w:lineRule="auto"/>
              <w:jc w:val="right"/>
              <w:rPr>
                <w:b/>
                <w:sz w:val="28"/>
                <w:szCs w:val="28"/>
                <w:lang w:val="ru-RU" w:eastAsia="ru-RU"/>
              </w:rPr>
            </w:pPr>
          </w:p>
        </w:tc>
      </w:tr>
    </w:tbl>
    <w:p w:rsidR="000E1DAA" w:rsidRPr="00AC76F5" w:rsidRDefault="000E1DAA" w:rsidP="000E1DAA">
      <w:pPr>
        <w:rPr>
          <w:rFonts w:ascii="Calibri" w:hAnsi="Calibri"/>
          <w:szCs w:val="28"/>
          <w:lang w:val="ru-RU" w:eastAsia="ru-RU"/>
        </w:rPr>
      </w:pPr>
    </w:p>
    <w:tbl>
      <w:tblPr>
        <w:tblpPr w:leftFromText="180" w:rightFromText="180" w:vertAnchor="text" w:horzAnchor="page" w:tblpX="936" w:tblpY="137"/>
        <w:tblW w:w="0" w:type="auto"/>
        <w:tblLook w:val="04A0" w:firstRow="1" w:lastRow="0" w:firstColumn="1" w:lastColumn="0" w:noHBand="0" w:noVBand="1"/>
      </w:tblPr>
      <w:tblGrid>
        <w:gridCol w:w="676"/>
        <w:gridCol w:w="566"/>
        <w:gridCol w:w="993"/>
        <w:gridCol w:w="567"/>
        <w:gridCol w:w="1801"/>
      </w:tblGrid>
      <w:tr w:rsidR="000E1DAA" w:rsidRPr="00AC76F5" w:rsidTr="00193320">
        <w:tc>
          <w:tcPr>
            <w:tcW w:w="676" w:type="dxa"/>
            <w:vAlign w:val="bottom"/>
          </w:tcPr>
          <w:p w:rsidR="000E1DAA" w:rsidRPr="00AC76F5" w:rsidRDefault="000E1DAA" w:rsidP="00193320">
            <w:pPr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566" w:type="dxa"/>
            <w:vAlign w:val="bottom"/>
          </w:tcPr>
          <w:p w:rsidR="000E1DAA" w:rsidRPr="00AC76F5" w:rsidRDefault="000E1DAA" w:rsidP="00193320">
            <w:pPr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0E1DAA" w:rsidRPr="00AC76F5" w:rsidRDefault="000E1DAA" w:rsidP="00193320">
            <w:pPr>
              <w:jc w:val="center"/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567" w:type="dxa"/>
            <w:vAlign w:val="bottom"/>
          </w:tcPr>
          <w:p w:rsidR="000E1DAA" w:rsidRPr="00AC76F5" w:rsidRDefault="000E1DAA" w:rsidP="00193320">
            <w:pPr>
              <w:jc w:val="center"/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:rsidR="000E1DAA" w:rsidRPr="00AC76F5" w:rsidRDefault="000E1DAA" w:rsidP="00193320">
            <w:pPr>
              <w:jc w:val="center"/>
              <w:rPr>
                <w:sz w:val="20"/>
                <w:szCs w:val="28"/>
                <w:lang w:val="ru-RU" w:eastAsia="ru-RU"/>
              </w:rPr>
            </w:pPr>
          </w:p>
        </w:tc>
      </w:tr>
      <w:tr w:rsidR="000E1DAA" w:rsidRPr="00AC76F5" w:rsidTr="00193320">
        <w:trPr>
          <w:trHeight w:val="74"/>
        </w:trPr>
        <w:tc>
          <w:tcPr>
            <w:tcW w:w="676" w:type="dxa"/>
            <w:vAlign w:val="bottom"/>
          </w:tcPr>
          <w:p w:rsidR="000E1DAA" w:rsidRPr="00AC76F5" w:rsidRDefault="000E1DAA" w:rsidP="00193320">
            <w:pPr>
              <w:rPr>
                <w:sz w:val="4"/>
                <w:szCs w:val="28"/>
                <w:lang w:val="ru-RU" w:eastAsia="ru-RU"/>
              </w:rPr>
            </w:pPr>
          </w:p>
        </w:tc>
        <w:tc>
          <w:tcPr>
            <w:tcW w:w="566" w:type="dxa"/>
            <w:vAlign w:val="bottom"/>
          </w:tcPr>
          <w:p w:rsidR="000E1DAA" w:rsidRPr="00AC76F5" w:rsidRDefault="000E1DAA" w:rsidP="00193320">
            <w:pPr>
              <w:rPr>
                <w:sz w:val="4"/>
                <w:szCs w:val="28"/>
                <w:lang w:val="ru-RU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:rsidR="000E1DAA" w:rsidRPr="00AC76F5" w:rsidRDefault="000E1DAA" w:rsidP="00193320">
            <w:pPr>
              <w:jc w:val="center"/>
              <w:rPr>
                <w:sz w:val="4"/>
                <w:szCs w:val="28"/>
                <w:lang w:val="ru-RU" w:eastAsia="ru-RU"/>
              </w:rPr>
            </w:pPr>
          </w:p>
        </w:tc>
        <w:tc>
          <w:tcPr>
            <w:tcW w:w="567" w:type="dxa"/>
            <w:vAlign w:val="bottom"/>
          </w:tcPr>
          <w:p w:rsidR="000E1DAA" w:rsidRPr="00AC76F5" w:rsidRDefault="000E1DAA" w:rsidP="00193320">
            <w:pPr>
              <w:jc w:val="center"/>
              <w:rPr>
                <w:sz w:val="4"/>
                <w:szCs w:val="28"/>
                <w:lang w:val="ru-RU" w:eastAsia="ru-RU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vAlign w:val="bottom"/>
          </w:tcPr>
          <w:p w:rsidR="000E1DAA" w:rsidRPr="00AC76F5" w:rsidRDefault="000E1DAA" w:rsidP="00193320">
            <w:pPr>
              <w:jc w:val="center"/>
              <w:rPr>
                <w:sz w:val="4"/>
                <w:szCs w:val="28"/>
                <w:lang w:val="ru-RU" w:eastAsia="ru-RU"/>
              </w:rPr>
            </w:pPr>
          </w:p>
        </w:tc>
      </w:tr>
      <w:tr w:rsidR="000E1DAA" w:rsidRPr="00AC76F5" w:rsidTr="00193320">
        <w:tc>
          <w:tcPr>
            <w:tcW w:w="676" w:type="dxa"/>
            <w:vAlign w:val="bottom"/>
          </w:tcPr>
          <w:p w:rsidR="000E1DAA" w:rsidRPr="00AC76F5" w:rsidRDefault="000E1DAA" w:rsidP="00193320">
            <w:pPr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566" w:type="dxa"/>
            <w:vAlign w:val="bottom"/>
          </w:tcPr>
          <w:p w:rsidR="000E1DAA" w:rsidRPr="00AC76F5" w:rsidRDefault="000E1DAA" w:rsidP="00193320">
            <w:pPr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0E1DAA" w:rsidRPr="00AC76F5" w:rsidRDefault="000E1DAA" w:rsidP="00193320">
            <w:pPr>
              <w:jc w:val="center"/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567" w:type="dxa"/>
            <w:vAlign w:val="bottom"/>
          </w:tcPr>
          <w:p w:rsidR="000E1DAA" w:rsidRPr="00AC76F5" w:rsidRDefault="000E1DAA" w:rsidP="00193320">
            <w:pPr>
              <w:jc w:val="center"/>
              <w:rPr>
                <w:sz w:val="20"/>
                <w:szCs w:val="28"/>
                <w:lang w:val="ru-RU" w:eastAsia="ru-RU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:rsidR="000E1DAA" w:rsidRPr="00AC76F5" w:rsidRDefault="000E1DAA" w:rsidP="00193320">
            <w:pPr>
              <w:jc w:val="center"/>
              <w:rPr>
                <w:sz w:val="20"/>
                <w:szCs w:val="28"/>
                <w:lang w:val="ru-RU" w:eastAsia="ru-RU"/>
              </w:rPr>
            </w:pPr>
          </w:p>
        </w:tc>
      </w:tr>
    </w:tbl>
    <w:p w:rsidR="000E1DAA" w:rsidRPr="00AC76F5" w:rsidRDefault="000E1DAA" w:rsidP="000E1DAA">
      <w:pPr>
        <w:jc w:val="right"/>
        <w:rPr>
          <w:rFonts w:ascii="Calibri" w:hAnsi="Calibri"/>
          <w:b/>
          <w:szCs w:val="28"/>
          <w:lang w:val="ru-RU" w:eastAsia="ru-RU"/>
        </w:rPr>
      </w:pPr>
    </w:p>
    <w:p w:rsidR="000E1DAA" w:rsidRPr="00AC76F5" w:rsidRDefault="000E1DAA" w:rsidP="000E1DAA">
      <w:pPr>
        <w:spacing w:line="360" w:lineRule="auto"/>
        <w:jc w:val="right"/>
        <w:rPr>
          <w:b/>
          <w:lang w:val="ru-RU" w:eastAsia="ru-RU"/>
        </w:rPr>
      </w:pPr>
    </w:p>
    <w:p w:rsidR="000E1DAA" w:rsidRPr="00AC76F5" w:rsidRDefault="000E1DAA" w:rsidP="000E1DAA">
      <w:pPr>
        <w:spacing w:line="360" w:lineRule="auto"/>
        <w:jc w:val="right"/>
        <w:rPr>
          <w:b/>
          <w:lang w:val="ru-RU" w:eastAsia="ru-RU"/>
        </w:rPr>
      </w:pPr>
    </w:p>
    <w:p w:rsidR="000E1DAA" w:rsidRPr="00AC76F5" w:rsidRDefault="000E1DAA" w:rsidP="000E1DAA">
      <w:pPr>
        <w:spacing w:line="360" w:lineRule="auto"/>
        <w:jc w:val="right"/>
        <w:rPr>
          <w:b/>
          <w:lang w:val="ru-RU" w:eastAsia="ru-RU"/>
        </w:rPr>
      </w:pPr>
    </w:p>
    <w:p w:rsidR="000E1DAA" w:rsidRDefault="000E1DAA" w:rsidP="000E1DAA">
      <w:pPr>
        <w:autoSpaceDE w:val="0"/>
        <w:autoSpaceDN w:val="0"/>
        <w:adjustRightInd w:val="0"/>
        <w:ind w:firstLine="720"/>
        <w:jc w:val="center"/>
        <w:rPr>
          <w:color w:val="000000"/>
          <w:sz w:val="28"/>
          <w:szCs w:val="28"/>
          <w:lang w:val="ru-RU" w:eastAsia="ru-RU"/>
        </w:rPr>
      </w:pPr>
    </w:p>
    <w:p w:rsidR="000E1DAA" w:rsidRPr="00ED5629" w:rsidRDefault="000E1DAA" w:rsidP="000E1DAA">
      <w:pPr>
        <w:autoSpaceDE w:val="0"/>
        <w:autoSpaceDN w:val="0"/>
        <w:adjustRightInd w:val="0"/>
        <w:ind w:firstLine="720"/>
        <w:jc w:val="both"/>
      </w:pPr>
    </w:p>
    <w:p w:rsidR="000E1DAA" w:rsidRPr="00BF7844" w:rsidRDefault="000E1DAA" w:rsidP="000E1DAA">
      <w:pPr>
        <w:autoSpaceDE w:val="0"/>
        <w:autoSpaceDN w:val="0"/>
        <w:adjustRightInd w:val="0"/>
        <w:spacing w:line="240" w:lineRule="atLeast"/>
        <w:jc w:val="both"/>
        <w:rPr>
          <w:b/>
          <w:i/>
          <w:color w:val="000000"/>
          <w:sz w:val="28"/>
          <w:szCs w:val="28"/>
          <w:lang w:val="ru-RU" w:eastAsia="ru-RU"/>
        </w:rPr>
      </w:pPr>
      <w:r w:rsidRPr="00C46090">
        <w:rPr>
          <w:rFonts w:ascii="Helv" w:hAnsi="Helv" w:cs="Helv"/>
          <w:color w:val="000000"/>
          <w:sz w:val="20"/>
          <w:szCs w:val="20"/>
          <w:lang w:val="ru-RU" w:eastAsia="ru-RU"/>
        </w:rPr>
        <w:t xml:space="preserve">                     </w:t>
      </w:r>
      <w:r>
        <w:rPr>
          <w:rFonts w:asciiTheme="minorHAnsi" w:hAnsiTheme="minorHAnsi" w:cs="Helv"/>
          <w:color w:val="000000"/>
          <w:sz w:val="20"/>
          <w:szCs w:val="20"/>
          <w:lang w:val="ru-RU" w:eastAsia="ru-RU"/>
        </w:rPr>
        <w:tab/>
      </w:r>
      <w:r>
        <w:rPr>
          <w:rFonts w:asciiTheme="minorHAnsi" w:hAnsiTheme="minorHAnsi" w:cs="Helv"/>
          <w:color w:val="000000"/>
          <w:sz w:val="20"/>
          <w:szCs w:val="20"/>
          <w:lang w:val="ru-RU" w:eastAsia="ru-RU"/>
        </w:rPr>
        <w:tab/>
      </w:r>
      <w:r>
        <w:rPr>
          <w:color w:val="000000"/>
          <w:sz w:val="28"/>
          <w:szCs w:val="28"/>
          <w:lang w:val="ru-RU" w:eastAsia="ru-RU"/>
        </w:rPr>
        <w:t>Настоящим О</w:t>
      </w:r>
      <w:r w:rsidRPr="00DF6E4C">
        <w:rPr>
          <w:color w:val="000000"/>
          <w:sz w:val="28"/>
          <w:szCs w:val="28"/>
          <w:lang w:val="ru-RU" w:eastAsia="ru-RU"/>
        </w:rPr>
        <w:t xml:space="preserve">АО </w:t>
      </w:r>
      <w:r>
        <w:rPr>
          <w:color w:val="000000"/>
          <w:sz w:val="28"/>
          <w:szCs w:val="28"/>
          <w:lang w:val="ru-RU" w:eastAsia="ru-RU"/>
        </w:rPr>
        <w:t>«Воронежское рудоуправление»</w:t>
      </w:r>
      <w:r w:rsidRPr="00DF6E4C">
        <w:rPr>
          <w:color w:val="000000"/>
          <w:sz w:val="28"/>
          <w:szCs w:val="28"/>
          <w:lang w:val="ru-RU" w:eastAsia="ru-RU"/>
        </w:rPr>
        <w:t xml:space="preserve"> извещает о том, что за</w:t>
      </w:r>
      <w:r w:rsidR="00A72166">
        <w:rPr>
          <w:color w:val="000000"/>
          <w:sz w:val="28"/>
          <w:szCs w:val="28"/>
          <w:lang w:val="ru-RU" w:eastAsia="ru-RU"/>
        </w:rPr>
        <w:t xml:space="preserve"> ООО Батолит</w:t>
      </w:r>
      <w:r>
        <w:rPr>
          <w:color w:val="000000"/>
          <w:sz w:val="28"/>
          <w:szCs w:val="28"/>
          <w:lang w:val="ru-RU" w:eastAsia="ru-RU"/>
        </w:rPr>
        <w:t xml:space="preserve"> </w:t>
      </w:r>
      <w:r w:rsidRPr="00DF6E4C">
        <w:rPr>
          <w:color w:val="000000"/>
          <w:sz w:val="28"/>
          <w:szCs w:val="28"/>
          <w:lang w:val="ru-RU" w:eastAsia="ru-RU"/>
        </w:rPr>
        <w:t xml:space="preserve">имеется   </w:t>
      </w:r>
      <w:r>
        <w:rPr>
          <w:color w:val="000000"/>
          <w:sz w:val="28"/>
          <w:szCs w:val="28"/>
          <w:lang w:val="ru-RU" w:eastAsia="ru-RU"/>
        </w:rPr>
        <w:t xml:space="preserve">просроченная дебиторская </w:t>
      </w:r>
      <w:r w:rsidRPr="00DF6E4C">
        <w:rPr>
          <w:color w:val="000000"/>
          <w:sz w:val="28"/>
          <w:szCs w:val="28"/>
          <w:lang w:val="ru-RU" w:eastAsia="ru-RU"/>
        </w:rPr>
        <w:t>задолженность в размере</w:t>
      </w:r>
      <w:r w:rsidR="00A72166">
        <w:rPr>
          <w:b/>
          <w:i/>
          <w:color w:val="000000"/>
          <w:sz w:val="28"/>
          <w:szCs w:val="28"/>
          <w:lang w:val="ru-RU" w:eastAsia="ru-RU"/>
        </w:rPr>
        <w:t xml:space="preserve"> 36 292,73</w:t>
      </w:r>
      <w:r>
        <w:rPr>
          <w:b/>
          <w:i/>
          <w:color w:val="000000"/>
          <w:sz w:val="28"/>
          <w:szCs w:val="28"/>
          <w:lang w:val="ru-RU" w:eastAsia="ru-RU"/>
        </w:rPr>
        <w:t xml:space="preserve"> </w:t>
      </w:r>
      <w:r w:rsidRPr="00DF6E4C">
        <w:rPr>
          <w:color w:val="000000"/>
          <w:sz w:val="28"/>
          <w:szCs w:val="28"/>
          <w:lang w:val="ru-RU" w:eastAsia="ru-RU"/>
        </w:rPr>
        <w:t>руб. за поставленную ранее продукцию.</w:t>
      </w:r>
    </w:p>
    <w:p w:rsidR="000E1DAA" w:rsidRPr="00DF6E4C" w:rsidRDefault="000E1DAA" w:rsidP="000E1DAA">
      <w:pPr>
        <w:autoSpaceDE w:val="0"/>
        <w:autoSpaceDN w:val="0"/>
        <w:adjustRightInd w:val="0"/>
        <w:spacing w:line="240" w:lineRule="atLeast"/>
        <w:rPr>
          <w:color w:val="000000"/>
          <w:sz w:val="28"/>
          <w:szCs w:val="28"/>
          <w:lang w:val="ru-RU" w:eastAsia="ru-RU"/>
        </w:rPr>
      </w:pPr>
      <w:r w:rsidRPr="00DF6E4C">
        <w:rPr>
          <w:color w:val="000000"/>
          <w:sz w:val="28"/>
          <w:szCs w:val="28"/>
          <w:lang w:val="ru-RU" w:eastAsia="ru-RU"/>
        </w:rPr>
        <w:t>Задолженность просим погасить по следующим реквизитам:</w:t>
      </w:r>
    </w:p>
    <w:p w:rsidR="000E1DAA" w:rsidRPr="00DF6E4C" w:rsidRDefault="000E1DAA" w:rsidP="000E1DAA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0E1DAA" w:rsidRPr="005C6314" w:rsidRDefault="000E1DAA" w:rsidP="000E1DAA">
      <w:pPr>
        <w:autoSpaceDE w:val="0"/>
        <w:autoSpaceDN w:val="0"/>
        <w:adjustRightInd w:val="0"/>
        <w:spacing w:line="240" w:lineRule="atLeast"/>
        <w:ind w:firstLine="284"/>
        <w:jc w:val="both"/>
        <w:rPr>
          <w:color w:val="000000"/>
          <w:sz w:val="28"/>
          <w:szCs w:val="28"/>
          <w:lang w:val="ru-RU" w:eastAsia="ru-RU"/>
        </w:rPr>
      </w:pPr>
      <w:r w:rsidRPr="00DF6E4C">
        <w:rPr>
          <w:color w:val="000000"/>
          <w:sz w:val="28"/>
          <w:szCs w:val="28"/>
          <w:lang w:val="ru-RU" w:eastAsia="ru-RU"/>
        </w:rPr>
        <w:t>ОАО "</w:t>
      </w:r>
      <w:r>
        <w:rPr>
          <w:color w:val="000000"/>
          <w:sz w:val="28"/>
          <w:szCs w:val="28"/>
          <w:lang w:val="ru-RU" w:eastAsia="ru-RU"/>
        </w:rPr>
        <w:t>Воронежское рудоуправление</w:t>
      </w:r>
      <w:r w:rsidRPr="00DF6E4C">
        <w:rPr>
          <w:color w:val="000000"/>
          <w:sz w:val="28"/>
          <w:szCs w:val="28"/>
          <w:lang w:val="ru-RU" w:eastAsia="ru-RU"/>
        </w:rPr>
        <w:t>"</w:t>
      </w:r>
    </w:p>
    <w:p w:rsidR="000E1DAA" w:rsidRPr="005C6314" w:rsidRDefault="000E1DAA" w:rsidP="000E1DAA">
      <w:pPr>
        <w:autoSpaceDE w:val="0"/>
        <w:autoSpaceDN w:val="0"/>
        <w:adjustRightInd w:val="0"/>
        <w:spacing w:line="240" w:lineRule="atLeast"/>
        <w:ind w:firstLine="284"/>
        <w:jc w:val="both"/>
        <w:rPr>
          <w:color w:val="000000"/>
          <w:sz w:val="28"/>
          <w:szCs w:val="28"/>
          <w:lang w:val="ru-RU" w:eastAsia="ru-RU"/>
        </w:rPr>
      </w:pPr>
    </w:p>
    <w:p w:rsidR="000E1DAA" w:rsidRPr="004E5A2D" w:rsidRDefault="000E1DAA" w:rsidP="000E1DAA">
      <w:pPr>
        <w:jc w:val="both"/>
        <w:rPr>
          <w:b/>
          <w:bCs/>
          <w:spacing w:val="20"/>
          <w:sz w:val="28"/>
          <w:szCs w:val="28"/>
        </w:rPr>
      </w:pPr>
      <w:r w:rsidRPr="00DF6E4C">
        <w:rPr>
          <w:color w:val="000000"/>
          <w:sz w:val="28"/>
          <w:szCs w:val="28"/>
          <w:lang w:val="ru-RU" w:eastAsia="ru-RU"/>
        </w:rPr>
        <w:t xml:space="preserve">    </w:t>
      </w:r>
      <w:r w:rsidRPr="004E5A2D">
        <w:rPr>
          <w:spacing w:val="20"/>
          <w:sz w:val="28"/>
          <w:szCs w:val="28"/>
        </w:rPr>
        <w:t>ИНН</w:t>
      </w:r>
      <w:r w:rsidRPr="004E5A2D">
        <w:rPr>
          <w:spacing w:val="20"/>
          <w:sz w:val="28"/>
          <w:szCs w:val="28"/>
        </w:rPr>
        <w:tab/>
      </w:r>
      <w:r w:rsidRPr="004E5A2D">
        <w:rPr>
          <w:b/>
          <w:sz w:val="28"/>
          <w:szCs w:val="28"/>
        </w:rPr>
        <w:t>3628000953</w:t>
      </w:r>
      <w:r w:rsidRPr="004E5A2D">
        <w:rPr>
          <w:b/>
          <w:sz w:val="28"/>
          <w:szCs w:val="28"/>
        </w:rPr>
        <w:tab/>
      </w:r>
      <w:r w:rsidRPr="004E5A2D">
        <w:rPr>
          <w:b/>
          <w:sz w:val="28"/>
          <w:szCs w:val="28"/>
        </w:rPr>
        <w:tab/>
      </w:r>
      <w:r w:rsidRPr="004E5A2D">
        <w:rPr>
          <w:spacing w:val="20"/>
          <w:sz w:val="28"/>
          <w:szCs w:val="28"/>
        </w:rPr>
        <w:t>КПП</w:t>
      </w:r>
      <w:r w:rsidRPr="004E5A2D">
        <w:rPr>
          <w:spacing w:val="20"/>
          <w:sz w:val="28"/>
          <w:szCs w:val="28"/>
        </w:rPr>
        <w:tab/>
      </w:r>
      <w:r w:rsidRPr="004E5A2D">
        <w:rPr>
          <w:b/>
          <w:sz w:val="28"/>
          <w:szCs w:val="28"/>
        </w:rPr>
        <w:t>362801001</w:t>
      </w:r>
    </w:p>
    <w:p w:rsidR="000E1DAA" w:rsidRPr="004E5A2D" w:rsidRDefault="000E1DAA" w:rsidP="000E1DAA">
      <w:pPr>
        <w:jc w:val="both"/>
        <w:rPr>
          <w:sz w:val="28"/>
          <w:szCs w:val="28"/>
        </w:rPr>
      </w:pPr>
      <w:r w:rsidRPr="004E5A2D">
        <w:rPr>
          <w:spacing w:val="20"/>
          <w:sz w:val="28"/>
          <w:szCs w:val="28"/>
        </w:rPr>
        <w:t xml:space="preserve">Расчетный счет  </w:t>
      </w:r>
      <w:r w:rsidRPr="004E5A2D">
        <w:rPr>
          <w:b/>
          <w:sz w:val="28"/>
          <w:szCs w:val="28"/>
        </w:rPr>
        <w:t>407 028 106 000 010 051 41</w:t>
      </w:r>
    </w:p>
    <w:p w:rsidR="000E1DAA" w:rsidRPr="004E5A2D" w:rsidRDefault="000E1DAA" w:rsidP="000E1DAA">
      <w:pPr>
        <w:jc w:val="both"/>
        <w:rPr>
          <w:sz w:val="28"/>
          <w:szCs w:val="28"/>
        </w:rPr>
      </w:pPr>
      <w:r w:rsidRPr="004E5A2D">
        <w:rPr>
          <w:spacing w:val="20"/>
          <w:sz w:val="28"/>
          <w:szCs w:val="28"/>
        </w:rPr>
        <w:t xml:space="preserve">в </w:t>
      </w:r>
      <w:r w:rsidRPr="004E5A2D">
        <w:rPr>
          <w:sz w:val="28"/>
          <w:szCs w:val="28"/>
        </w:rPr>
        <w:t>ИНГ БАНК (ЕВРАЗИЯ) ЗАО</w:t>
      </w:r>
    </w:p>
    <w:p w:rsidR="000E1DAA" w:rsidRPr="004E5A2D" w:rsidRDefault="000E1DAA" w:rsidP="000E1DAA">
      <w:pPr>
        <w:jc w:val="both"/>
        <w:rPr>
          <w:b/>
          <w:bCs/>
          <w:spacing w:val="20"/>
          <w:sz w:val="28"/>
          <w:szCs w:val="28"/>
        </w:rPr>
      </w:pPr>
      <w:r w:rsidRPr="004E5A2D">
        <w:rPr>
          <w:spacing w:val="20"/>
          <w:sz w:val="28"/>
          <w:szCs w:val="28"/>
        </w:rPr>
        <w:t xml:space="preserve">БИК           </w:t>
      </w:r>
      <w:r w:rsidRPr="004E5A2D">
        <w:rPr>
          <w:b/>
          <w:sz w:val="28"/>
          <w:szCs w:val="28"/>
        </w:rPr>
        <w:t>044525222</w:t>
      </w:r>
    </w:p>
    <w:p w:rsidR="000E1DAA" w:rsidRDefault="000E1DAA" w:rsidP="000E1DAA">
      <w:pPr>
        <w:jc w:val="both"/>
        <w:rPr>
          <w:b/>
          <w:sz w:val="28"/>
          <w:szCs w:val="28"/>
        </w:rPr>
      </w:pPr>
      <w:r w:rsidRPr="004E5A2D">
        <w:rPr>
          <w:spacing w:val="20"/>
          <w:sz w:val="28"/>
          <w:szCs w:val="28"/>
        </w:rPr>
        <w:t xml:space="preserve">Корреспондентский счет </w:t>
      </w:r>
      <w:r w:rsidRPr="004E5A2D">
        <w:rPr>
          <w:b/>
          <w:sz w:val="28"/>
          <w:szCs w:val="28"/>
        </w:rPr>
        <w:t>301 018 105 000 000 002 22</w:t>
      </w:r>
    </w:p>
    <w:p w:rsidR="000E1DAA" w:rsidRDefault="000E1DAA" w:rsidP="000E1DAA">
      <w:pPr>
        <w:jc w:val="both"/>
        <w:rPr>
          <w:b/>
          <w:sz w:val="28"/>
          <w:szCs w:val="28"/>
        </w:rPr>
      </w:pPr>
    </w:p>
    <w:p w:rsidR="000E1DAA" w:rsidRPr="004E5A2D" w:rsidRDefault="000E1DAA" w:rsidP="000E1DAA">
      <w:pPr>
        <w:jc w:val="both"/>
        <w:rPr>
          <w:b/>
          <w:sz w:val="28"/>
          <w:szCs w:val="28"/>
        </w:rPr>
      </w:pPr>
    </w:p>
    <w:p w:rsidR="000E1DAA" w:rsidRPr="00A6774E" w:rsidRDefault="000E1DAA" w:rsidP="000E1DAA">
      <w:pPr>
        <w:autoSpaceDE w:val="0"/>
        <w:autoSpaceDN w:val="0"/>
        <w:adjustRightInd w:val="0"/>
        <w:spacing w:line="240" w:lineRule="atLeast"/>
        <w:ind w:firstLine="284"/>
        <w:jc w:val="both"/>
        <w:rPr>
          <w:color w:val="000000"/>
          <w:sz w:val="28"/>
          <w:szCs w:val="28"/>
          <w:lang w:val="ru-RU" w:eastAsia="ru-RU"/>
        </w:rPr>
      </w:pPr>
      <w:r w:rsidRPr="00DF6E4C">
        <w:rPr>
          <w:color w:val="000000"/>
          <w:sz w:val="28"/>
          <w:szCs w:val="28"/>
          <w:lang w:val="ru-RU" w:eastAsia="ru-RU"/>
        </w:rPr>
        <w:t xml:space="preserve">В случае задержки платежа оставляем за собой право прекратить отгрузку продукции </w:t>
      </w:r>
      <w:r w:rsidR="00A72166">
        <w:rPr>
          <w:color w:val="000000"/>
          <w:sz w:val="28"/>
          <w:szCs w:val="28"/>
          <w:lang w:val="ru-RU" w:eastAsia="ru-RU"/>
        </w:rPr>
        <w:t>на  ООО Батолит с 14.03.2016</w:t>
      </w:r>
      <w:r>
        <w:rPr>
          <w:color w:val="000000"/>
          <w:sz w:val="28"/>
          <w:szCs w:val="28"/>
          <w:lang w:val="ru-RU" w:eastAsia="ru-RU"/>
        </w:rPr>
        <w:t xml:space="preserve"> г</w:t>
      </w:r>
    </w:p>
    <w:p w:rsidR="000E1DAA" w:rsidRPr="009C59C5" w:rsidRDefault="000E1DAA" w:rsidP="000E1DAA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28"/>
          <w:szCs w:val="28"/>
          <w:lang w:val="ru-RU" w:eastAsia="ru-RU"/>
        </w:rPr>
      </w:pPr>
      <w:r w:rsidRPr="00DF6E4C">
        <w:rPr>
          <w:color w:val="000000"/>
          <w:sz w:val="28"/>
          <w:szCs w:val="28"/>
          <w:lang w:val="ru-RU" w:eastAsia="ru-RU"/>
        </w:rPr>
        <w:t>Копию платежного поручения об оплате просим направить по адресу:</w:t>
      </w:r>
      <w:r w:rsidRPr="009C59C5"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sales</w:t>
      </w:r>
      <w:r>
        <w:rPr>
          <w:color w:val="000000"/>
          <w:sz w:val="28"/>
          <w:szCs w:val="28"/>
          <w:lang w:val="ru-RU" w:eastAsia="ru-RU"/>
        </w:rPr>
        <w:t>-</w:t>
      </w:r>
      <w:r>
        <w:rPr>
          <w:color w:val="000000"/>
          <w:sz w:val="28"/>
          <w:szCs w:val="28"/>
          <w:lang w:val="en-US" w:eastAsia="ru-RU"/>
        </w:rPr>
        <w:t>vru</w:t>
      </w:r>
      <w:r w:rsidRPr="009C59C5">
        <w:rPr>
          <w:color w:val="000000"/>
          <w:sz w:val="28"/>
          <w:szCs w:val="28"/>
          <w:lang w:val="ru-RU" w:eastAsia="ru-RU"/>
        </w:rPr>
        <w:t>@</w:t>
      </w:r>
      <w:r>
        <w:rPr>
          <w:color w:val="000000"/>
          <w:sz w:val="28"/>
          <w:szCs w:val="28"/>
          <w:lang w:val="en-US" w:eastAsia="ru-RU"/>
        </w:rPr>
        <w:t>sibelco</w:t>
      </w:r>
      <w:r w:rsidRPr="009C59C5">
        <w:rPr>
          <w:color w:val="000000"/>
          <w:sz w:val="28"/>
          <w:szCs w:val="28"/>
          <w:lang w:val="ru-RU" w:eastAsia="ru-RU"/>
        </w:rPr>
        <w:t>.</w:t>
      </w:r>
      <w:r>
        <w:rPr>
          <w:color w:val="000000"/>
          <w:sz w:val="28"/>
          <w:szCs w:val="28"/>
          <w:lang w:val="en-US" w:eastAsia="ru-RU"/>
        </w:rPr>
        <w:t>com</w:t>
      </w:r>
    </w:p>
    <w:p w:rsidR="000E1DAA" w:rsidRPr="00E11EAA" w:rsidRDefault="000E1DAA" w:rsidP="000E1DAA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0E1DAA" w:rsidRPr="00DF6E4C" w:rsidRDefault="000E1DAA" w:rsidP="000E1DAA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28"/>
          <w:szCs w:val="28"/>
          <w:lang w:val="ru-RU" w:eastAsia="ru-RU"/>
        </w:rPr>
      </w:pPr>
    </w:p>
    <w:p w:rsidR="000E1DAA" w:rsidRPr="00DF6E4C" w:rsidRDefault="000E1DAA" w:rsidP="000E1DAA">
      <w:pPr>
        <w:jc w:val="both"/>
        <w:rPr>
          <w:sz w:val="28"/>
          <w:szCs w:val="28"/>
          <w:lang w:val="ru-RU"/>
        </w:rPr>
      </w:pPr>
    </w:p>
    <w:p w:rsidR="000E1DAA" w:rsidRDefault="000E1DAA" w:rsidP="000E1DAA">
      <w:pPr>
        <w:autoSpaceDE w:val="0"/>
        <w:autoSpaceDN w:val="0"/>
        <w:adjustRightInd w:val="0"/>
        <w:spacing w:line="240" w:lineRule="atLeast"/>
        <w:rPr>
          <w:rFonts w:ascii="Helv" w:hAnsi="Helv" w:cs="Helv"/>
          <w:color w:val="000000"/>
          <w:lang w:val="ru-RU" w:eastAsia="ru-RU"/>
        </w:rPr>
      </w:pPr>
    </w:p>
    <w:p w:rsidR="000E1DAA" w:rsidRDefault="000E1403" w:rsidP="000E1DAA">
      <w:pPr>
        <w:autoSpaceDE w:val="0"/>
        <w:autoSpaceDN w:val="0"/>
        <w:adjustRightInd w:val="0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7788C02" wp14:editId="46A013A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62225" cy="19621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DAA" w:rsidRPr="00ED5629">
        <w:t>"</w:t>
      </w:r>
      <w:r w:rsidR="00A72166">
        <w:rPr>
          <w:lang w:val="ru-RU"/>
        </w:rPr>
        <w:t>11</w:t>
      </w:r>
      <w:r w:rsidR="000E1DAA" w:rsidRPr="00ED5629">
        <w:t xml:space="preserve">" </w:t>
      </w:r>
      <w:r w:rsidR="00A72166">
        <w:rPr>
          <w:lang w:val="ru-RU"/>
        </w:rPr>
        <w:t>марта</w:t>
      </w:r>
      <w:r w:rsidR="000E1DAA">
        <w:rPr>
          <w:lang w:val="ru-RU"/>
        </w:rPr>
        <w:t xml:space="preserve"> </w:t>
      </w:r>
      <w:r w:rsidR="000E1DAA">
        <w:t>20</w:t>
      </w:r>
      <w:r w:rsidR="00A72166">
        <w:rPr>
          <w:lang w:val="ru-RU"/>
        </w:rPr>
        <w:t xml:space="preserve">16 </w:t>
      </w:r>
      <w:r w:rsidR="000E1DAA" w:rsidRPr="00ED5629">
        <w:t>г.</w:t>
      </w:r>
    </w:p>
    <w:p w:rsidR="000E1DAA" w:rsidRDefault="000E1DAA" w:rsidP="000E1DAA">
      <w:pPr>
        <w:autoSpaceDE w:val="0"/>
        <w:autoSpaceDN w:val="0"/>
        <w:adjustRightInd w:val="0"/>
        <w:jc w:val="both"/>
        <w:rPr>
          <w:lang w:val="ru-RU"/>
        </w:rPr>
      </w:pPr>
    </w:p>
    <w:p w:rsidR="000E1DAA" w:rsidRDefault="000E1DAA" w:rsidP="000E1DAA">
      <w:pPr>
        <w:autoSpaceDE w:val="0"/>
        <w:autoSpaceDN w:val="0"/>
        <w:adjustRightInd w:val="0"/>
        <w:jc w:val="both"/>
        <w:rPr>
          <w:lang w:val="ru-RU"/>
        </w:rPr>
      </w:pPr>
    </w:p>
    <w:p w:rsidR="000E1DAA" w:rsidRPr="00E25CD8" w:rsidRDefault="000E1DAA" w:rsidP="000E1DAA">
      <w:pPr>
        <w:autoSpaceDE w:val="0"/>
        <w:autoSpaceDN w:val="0"/>
        <w:adjustRightInd w:val="0"/>
        <w:jc w:val="both"/>
        <w:rPr>
          <w:lang w:val="ru-RU"/>
        </w:rPr>
      </w:pPr>
    </w:p>
    <w:p w:rsidR="000E1DAA" w:rsidRPr="00ED5629" w:rsidRDefault="000E1DAA" w:rsidP="000E1DAA">
      <w:pPr>
        <w:autoSpaceDE w:val="0"/>
        <w:autoSpaceDN w:val="0"/>
        <w:adjustRightInd w:val="0"/>
        <w:jc w:val="both"/>
      </w:pPr>
      <w:r w:rsidRPr="00ED5629">
        <w:t>___________</w:t>
      </w:r>
      <w:r>
        <w:t xml:space="preserve">____________         </w:t>
      </w:r>
      <w:r w:rsidRPr="00ED5629">
        <w:t xml:space="preserve">           (</w:t>
      </w:r>
      <w:r w:rsidRPr="004E5A2D">
        <w:rPr>
          <w:lang w:val="ru-RU"/>
        </w:rPr>
        <w:t>Жаглина Н.А.</w:t>
      </w:r>
      <w:r w:rsidRPr="00ED5629">
        <w:t>)</w:t>
      </w:r>
    </w:p>
    <w:p w:rsidR="000E1DAA" w:rsidRDefault="000E1DAA" w:rsidP="000E1DAA">
      <w:pPr>
        <w:autoSpaceDE w:val="0"/>
        <w:autoSpaceDN w:val="0"/>
        <w:adjustRightInd w:val="0"/>
        <w:ind w:firstLine="720"/>
        <w:jc w:val="both"/>
      </w:pPr>
    </w:p>
    <w:p w:rsidR="000E1DAA" w:rsidRPr="00A81E7A" w:rsidRDefault="000E1DAA" w:rsidP="00FE7D82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sectPr w:rsidR="000E1DAA" w:rsidRPr="00A81E7A" w:rsidSect="00F36C9C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68" w:rsidRDefault="008F2F68">
      <w:r>
        <w:separator/>
      </w:r>
    </w:p>
  </w:endnote>
  <w:endnote w:type="continuationSeparator" w:id="0">
    <w:p w:rsidR="008F2F68" w:rsidRDefault="008F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40" w:rsidRPr="0051209F" w:rsidRDefault="00176E06" w:rsidP="00A51D6D">
    <w:pPr>
      <w:pStyle w:val="a4"/>
      <w:jc w:val="center"/>
      <w:rPr>
        <w:sz w:val="20"/>
        <w:szCs w:val="20"/>
        <w:lang w:val="en-GB"/>
      </w:rPr>
    </w:pPr>
    <w:r w:rsidRPr="0051209F">
      <w:rPr>
        <w:sz w:val="20"/>
        <w:szCs w:val="20"/>
        <w:lang w:val="ru-RU"/>
      </w:rPr>
      <w:fldChar w:fldCharType="begin"/>
    </w:r>
    <w:r w:rsidR="00D82340" w:rsidRPr="0051209F">
      <w:rPr>
        <w:sz w:val="20"/>
        <w:szCs w:val="20"/>
        <w:lang w:val="ru-RU"/>
      </w:rPr>
      <w:instrText xml:space="preserve"> DATE \@ "dd.MM.yy" </w:instrText>
    </w:r>
    <w:r w:rsidRPr="0051209F">
      <w:rPr>
        <w:sz w:val="20"/>
        <w:szCs w:val="20"/>
        <w:lang w:val="ru-RU"/>
      </w:rPr>
      <w:fldChar w:fldCharType="separate"/>
    </w:r>
    <w:r w:rsidR="00BE0DC9">
      <w:rPr>
        <w:noProof/>
        <w:sz w:val="20"/>
        <w:szCs w:val="20"/>
        <w:lang w:val="ru-RU"/>
      </w:rPr>
      <w:t>30.03.16</w:t>
    </w:r>
    <w:r w:rsidRPr="0051209F">
      <w:rPr>
        <w:sz w:val="20"/>
        <w:szCs w:val="20"/>
        <w:lang w:val="ru-RU"/>
      </w:rPr>
      <w:fldChar w:fldCharType="end"/>
    </w:r>
    <w:r w:rsidR="00D82340" w:rsidRPr="0051209F">
      <w:rPr>
        <w:sz w:val="20"/>
        <w:szCs w:val="20"/>
        <w:lang w:val="en-US"/>
      </w:rPr>
      <w:tab/>
    </w:r>
    <w:r w:rsidR="00D82340" w:rsidRPr="0051209F">
      <w:rPr>
        <w:sz w:val="20"/>
        <w:szCs w:val="20"/>
        <w:lang w:val="en-US"/>
      </w:rPr>
      <w:tab/>
      <w:t xml:space="preserve">Page </w:t>
    </w:r>
    <w:r w:rsidRPr="0051209F">
      <w:rPr>
        <w:sz w:val="20"/>
        <w:szCs w:val="20"/>
      </w:rPr>
      <w:fldChar w:fldCharType="begin"/>
    </w:r>
    <w:r w:rsidR="00D82340" w:rsidRPr="0051209F">
      <w:rPr>
        <w:sz w:val="20"/>
        <w:szCs w:val="20"/>
        <w:lang w:val="en-US"/>
      </w:rPr>
      <w:instrText xml:space="preserve"> PAGE </w:instrText>
    </w:r>
    <w:r w:rsidRPr="0051209F">
      <w:rPr>
        <w:sz w:val="20"/>
        <w:szCs w:val="20"/>
      </w:rPr>
      <w:fldChar w:fldCharType="separate"/>
    </w:r>
    <w:r w:rsidR="00BE0DC9">
      <w:rPr>
        <w:noProof/>
        <w:sz w:val="20"/>
        <w:szCs w:val="20"/>
        <w:lang w:val="en-US"/>
      </w:rPr>
      <w:t>1</w:t>
    </w:r>
    <w:r w:rsidRPr="0051209F">
      <w:rPr>
        <w:sz w:val="20"/>
        <w:szCs w:val="20"/>
      </w:rPr>
      <w:fldChar w:fldCharType="end"/>
    </w:r>
    <w:r w:rsidR="00D82340" w:rsidRPr="0051209F">
      <w:rPr>
        <w:sz w:val="20"/>
        <w:szCs w:val="20"/>
        <w:lang w:val="en-US"/>
      </w:rPr>
      <w:t xml:space="preserve"> of </w:t>
    </w:r>
    <w:r w:rsidRPr="0051209F">
      <w:rPr>
        <w:sz w:val="20"/>
        <w:szCs w:val="20"/>
      </w:rPr>
      <w:fldChar w:fldCharType="begin"/>
    </w:r>
    <w:r w:rsidR="00D82340" w:rsidRPr="0051209F">
      <w:rPr>
        <w:sz w:val="20"/>
        <w:szCs w:val="20"/>
        <w:lang w:val="en-US"/>
      </w:rPr>
      <w:instrText xml:space="preserve"> NUMPAGES </w:instrText>
    </w:r>
    <w:r w:rsidRPr="0051209F">
      <w:rPr>
        <w:sz w:val="20"/>
        <w:szCs w:val="20"/>
      </w:rPr>
      <w:fldChar w:fldCharType="separate"/>
    </w:r>
    <w:r w:rsidR="00BE0DC9">
      <w:rPr>
        <w:noProof/>
        <w:sz w:val="20"/>
        <w:szCs w:val="20"/>
        <w:lang w:val="en-US"/>
      </w:rPr>
      <w:t>1</w:t>
    </w:r>
    <w:r w:rsidRPr="005120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68" w:rsidRDefault="008F2F68">
      <w:r>
        <w:separator/>
      </w:r>
    </w:p>
  </w:footnote>
  <w:footnote w:type="continuationSeparator" w:id="0">
    <w:p w:rsidR="008F2F68" w:rsidRDefault="008F2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340" w:rsidRPr="0051209F" w:rsidRDefault="0022401B" w:rsidP="000A2C95">
    <w:pPr>
      <w:pStyle w:val="a3"/>
      <w:tabs>
        <w:tab w:val="left" w:pos="4770"/>
      </w:tabs>
      <w:spacing w:after="120"/>
      <w:rPr>
        <w:rFonts w:ascii="Arial" w:hAnsi="Arial" w:cs="Arial"/>
        <w:b/>
        <w:position w:val="6"/>
        <w:vertAlign w:val="superscript"/>
        <w:lang w:val="ru-RU"/>
      </w:rPr>
    </w:pPr>
    <w:r>
      <w:rPr>
        <w:rFonts w:ascii="Arial" w:hAnsi="Arial" w:cs="Arial"/>
        <w:b/>
        <w:noProof/>
        <w:position w:val="6"/>
        <w:lang w:val="ru-RU" w:eastAsia="ru-RU"/>
      </w:rPr>
      <mc:AlternateContent>
        <mc:Choice Requires="wpc">
          <w:drawing>
            <wp:inline distT="0" distB="0" distL="0" distR="0">
              <wp:extent cx="1332230" cy="353060"/>
              <wp:effectExtent l="0" t="0" r="1270" b="0"/>
              <wp:docPr id="10" name="Полотно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23" descr="Sibelco Europe no backgrou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493" cy="3367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TextBox 19"/>
                      <wps:cNvSpPr txBox="1">
                        <a:spLocks noChangeArrowheads="1"/>
                      </wps:cNvSpPr>
                      <wps:spPr bwMode="auto">
                        <a:xfrm>
                          <a:off x="795520" y="257077"/>
                          <a:ext cx="536710" cy="95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340" w:rsidRPr="00302E0A" w:rsidRDefault="00D82340" w:rsidP="00302E0A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4F8A"/>
                                <w:sz w:val="13"/>
                                <w:szCs w:val="18"/>
                                <w:lang w:val="ru-RU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302E0A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4F8A"/>
                                    <w:sz w:val="13"/>
                                    <w:szCs w:val="18"/>
                                    <w:lang w:val="en-US"/>
                                  </w:rPr>
                                  <w:t>RUSSIA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Полотно 10" o:spid="_x0000_s1026" editas="canvas" style="width:104.9pt;height:27.8pt;mso-position-horizontal-relative:char;mso-position-vertical-relative:line" coordsize="13322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322;height:3530;visibility:visible;mso-wrap-style:square">
                <v:fill o:detectmouseclick="t"/>
                <v:path o:connecttype="none"/>
              </v:shape>
              <v:shape id="Picture 23" o:spid="_x0000_s1028" type="#_x0000_t75" alt="Sibelco Europe no background" style="position:absolute;width:13254;height:33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wbJXCAAAA2gAAAA8AAABkcnMvZG93bnJldi54bWxET0trwkAQvgv+h2WE3urGIqVGVxFFUBCK&#10;j4PehuyYRLOzaXabxP76riB4Gj6+50xmrSlETZXLLSsY9CMQxInVOacKjofV+xcI55E1FpZJwZ0c&#10;zKbdzgRjbRveUb33qQgh7GJUkHlfxlK6JCODrm9L4sBdbGXQB1ilUlfYhHBTyI8o+pQGcw4NGZa0&#10;yCi57X+Ngnb3PVr/3JanyGzOxbCp3f3vulXqrdfOxyA8tf4lfrrXOsyHxyuPK6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sGyVwgAAANoAAAAPAAAAAAAAAAAAAAAAAJ8C&#10;AABkcnMvZG93bnJldi54bWxQSwUGAAAAAAQABAD3AAAAjgMAAAAA&#10;">
                <v:imagedata r:id="rId2" o:title="Sibelco Europe no background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9" type="#_x0000_t202" style="position:absolute;left:7955;top:2570;width:5367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<v:textbox inset="0,0,0,0">
                  <w:txbxContent>
                    <w:p w:rsidR="00D82340" w:rsidRPr="00302E0A" w:rsidRDefault="00D82340" w:rsidP="00302E0A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" w:hAnsi="Arial" w:cs="Arial"/>
                          <w:b/>
                          <w:bCs/>
                          <w:color w:val="004F8A"/>
                          <w:sz w:val="13"/>
                          <w:szCs w:val="18"/>
                          <w:lang w:val="ru-RU"/>
                        </w:rPr>
                      </w:pPr>
                      <w:smartTag w:uri="urn:schemas-microsoft-com:office:smarttags" w:element="place">
                        <w:smartTag w:uri="urn:schemas-microsoft-com:office:smarttags" w:element="country-region">
                          <w:r w:rsidRPr="00302E0A">
                            <w:rPr>
                              <w:rFonts w:ascii="Arial" w:hAnsi="Arial" w:cs="Arial"/>
                              <w:b/>
                              <w:bCs/>
                              <w:color w:val="004F8A"/>
                              <w:sz w:val="13"/>
                              <w:szCs w:val="18"/>
                              <w:lang w:val="en-US"/>
                            </w:rPr>
                            <w:t>RUSSIA</w:t>
                          </w:r>
                        </w:smartTag>
                      </w:smartTag>
                    </w:p>
                  </w:txbxContent>
                </v:textbox>
              </v:shape>
              <w10:anchorlock/>
            </v:group>
          </w:pict>
        </mc:Fallback>
      </mc:AlternateContent>
    </w:r>
    <w:r w:rsidR="00D82340">
      <w:rPr>
        <w:rFonts w:ascii="Arial" w:hAnsi="Arial" w:cs="Arial"/>
        <w:b/>
        <w:position w:val="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5444"/>
    <w:multiLevelType w:val="hybridMultilevel"/>
    <w:tmpl w:val="F81E3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EBC"/>
    <w:multiLevelType w:val="multilevel"/>
    <w:tmpl w:val="3D0090F2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0" w:hanging="1800"/>
      </w:pPr>
      <w:rPr>
        <w:rFonts w:hint="default"/>
      </w:rPr>
    </w:lvl>
  </w:abstractNum>
  <w:abstractNum w:abstractNumId="2" w15:restartNumberingAfterBreak="0">
    <w:nsid w:val="2CB272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858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667566"/>
    <w:multiLevelType w:val="hybridMultilevel"/>
    <w:tmpl w:val="416056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C76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8F1B18"/>
    <w:multiLevelType w:val="hybridMultilevel"/>
    <w:tmpl w:val="452C04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75CD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50E13C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20464D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071"/>
        </w:tabs>
        <w:ind w:left="1071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7DE50FEC"/>
    <w:multiLevelType w:val="hybridMultilevel"/>
    <w:tmpl w:val="0C764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C4"/>
    <w:rsid w:val="00004DE1"/>
    <w:rsid w:val="00004FE2"/>
    <w:rsid w:val="0000534A"/>
    <w:rsid w:val="00005BE0"/>
    <w:rsid w:val="000061F1"/>
    <w:rsid w:val="000071A1"/>
    <w:rsid w:val="00010272"/>
    <w:rsid w:val="00013979"/>
    <w:rsid w:val="00014571"/>
    <w:rsid w:val="00015182"/>
    <w:rsid w:val="0001537C"/>
    <w:rsid w:val="00016745"/>
    <w:rsid w:val="00016989"/>
    <w:rsid w:val="00017157"/>
    <w:rsid w:val="00024183"/>
    <w:rsid w:val="0002420E"/>
    <w:rsid w:val="00026D88"/>
    <w:rsid w:val="00027E24"/>
    <w:rsid w:val="000355C6"/>
    <w:rsid w:val="000406E8"/>
    <w:rsid w:val="00041333"/>
    <w:rsid w:val="00046550"/>
    <w:rsid w:val="00052EA6"/>
    <w:rsid w:val="000545E0"/>
    <w:rsid w:val="00055858"/>
    <w:rsid w:val="00055D89"/>
    <w:rsid w:val="000561AB"/>
    <w:rsid w:val="00060F27"/>
    <w:rsid w:val="00061BF1"/>
    <w:rsid w:val="000638E7"/>
    <w:rsid w:val="00064489"/>
    <w:rsid w:val="00066D33"/>
    <w:rsid w:val="00072921"/>
    <w:rsid w:val="0007434D"/>
    <w:rsid w:val="00075410"/>
    <w:rsid w:val="00075B77"/>
    <w:rsid w:val="000804D6"/>
    <w:rsid w:val="00082AC4"/>
    <w:rsid w:val="000843D9"/>
    <w:rsid w:val="00085E2C"/>
    <w:rsid w:val="00086888"/>
    <w:rsid w:val="000869D9"/>
    <w:rsid w:val="000878AA"/>
    <w:rsid w:val="00092670"/>
    <w:rsid w:val="00094812"/>
    <w:rsid w:val="00094D95"/>
    <w:rsid w:val="00095976"/>
    <w:rsid w:val="00096C63"/>
    <w:rsid w:val="000A0B41"/>
    <w:rsid w:val="000A0F37"/>
    <w:rsid w:val="000A229B"/>
    <w:rsid w:val="000A2C95"/>
    <w:rsid w:val="000A3BFE"/>
    <w:rsid w:val="000A4CC5"/>
    <w:rsid w:val="000A552B"/>
    <w:rsid w:val="000B083B"/>
    <w:rsid w:val="000B5A99"/>
    <w:rsid w:val="000B7100"/>
    <w:rsid w:val="000B7FF1"/>
    <w:rsid w:val="000C3EBE"/>
    <w:rsid w:val="000C5A6D"/>
    <w:rsid w:val="000C65BD"/>
    <w:rsid w:val="000C7DE8"/>
    <w:rsid w:val="000D0375"/>
    <w:rsid w:val="000D1EFD"/>
    <w:rsid w:val="000D20E2"/>
    <w:rsid w:val="000D33B6"/>
    <w:rsid w:val="000D3EFC"/>
    <w:rsid w:val="000E1403"/>
    <w:rsid w:val="000E1749"/>
    <w:rsid w:val="000E1DAA"/>
    <w:rsid w:val="000E5584"/>
    <w:rsid w:val="000E717F"/>
    <w:rsid w:val="000F2D96"/>
    <w:rsid w:val="0010201B"/>
    <w:rsid w:val="001054B2"/>
    <w:rsid w:val="001115CB"/>
    <w:rsid w:val="001115F1"/>
    <w:rsid w:val="00112500"/>
    <w:rsid w:val="00113BFC"/>
    <w:rsid w:val="001143CE"/>
    <w:rsid w:val="0011686A"/>
    <w:rsid w:val="00116BDC"/>
    <w:rsid w:val="00121076"/>
    <w:rsid w:val="001279A5"/>
    <w:rsid w:val="001315D4"/>
    <w:rsid w:val="00131B12"/>
    <w:rsid w:val="001320D1"/>
    <w:rsid w:val="00133A25"/>
    <w:rsid w:val="001342A2"/>
    <w:rsid w:val="00141763"/>
    <w:rsid w:val="00147084"/>
    <w:rsid w:val="001472BC"/>
    <w:rsid w:val="00151845"/>
    <w:rsid w:val="00152E9A"/>
    <w:rsid w:val="0015480B"/>
    <w:rsid w:val="0015536D"/>
    <w:rsid w:val="001555BF"/>
    <w:rsid w:val="00155D22"/>
    <w:rsid w:val="00161A37"/>
    <w:rsid w:val="001637FE"/>
    <w:rsid w:val="001642E9"/>
    <w:rsid w:val="00166531"/>
    <w:rsid w:val="001671FD"/>
    <w:rsid w:val="00167ED0"/>
    <w:rsid w:val="00170069"/>
    <w:rsid w:val="00170DCE"/>
    <w:rsid w:val="001727D0"/>
    <w:rsid w:val="00172EA4"/>
    <w:rsid w:val="00173B05"/>
    <w:rsid w:val="001757FC"/>
    <w:rsid w:val="00176E06"/>
    <w:rsid w:val="00180A9A"/>
    <w:rsid w:val="00181D22"/>
    <w:rsid w:val="00181F7A"/>
    <w:rsid w:val="001839C5"/>
    <w:rsid w:val="00184CE8"/>
    <w:rsid w:val="00184FCE"/>
    <w:rsid w:val="00185185"/>
    <w:rsid w:val="00185532"/>
    <w:rsid w:val="00186043"/>
    <w:rsid w:val="00186EB3"/>
    <w:rsid w:val="00191636"/>
    <w:rsid w:val="00192947"/>
    <w:rsid w:val="00192F82"/>
    <w:rsid w:val="001A0369"/>
    <w:rsid w:val="001A05FA"/>
    <w:rsid w:val="001A09F9"/>
    <w:rsid w:val="001A23BD"/>
    <w:rsid w:val="001A3217"/>
    <w:rsid w:val="001A6C70"/>
    <w:rsid w:val="001A7166"/>
    <w:rsid w:val="001B112C"/>
    <w:rsid w:val="001B170F"/>
    <w:rsid w:val="001B682B"/>
    <w:rsid w:val="001C3064"/>
    <w:rsid w:val="001C4C57"/>
    <w:rsid w:val="001C67B0"/>
    <w:rsid w:val="001D0F80"/>
    <w:rsid w:val="001D24D8"/>
    <w:rsid w:val="001D4FCB"/>
    <w:rsid w:val="001D6F74"/>
    <w:rsid w:val="001E0BED"/>
    <w:rsid w:val="001E11C5"/>
    <w:rsid w:val="001E1F86"/>
    <w:rsid w:val="001E65EB"/>
    <w:rsid w:val="001E7507"/>
    <w:rsid w:val="001F0AD6"/>
    <w:rsid w:val="001F0EAD"/>
    <w:rsid w:val="001F6C93"/>
    <w:rsid w:val="00200C45"/>
    <w:rsid w:val="00202B5B"/>
    <w:rsid w:val="00203591"/>
    <w:rsid w:val="0020364B"/>
    <w:rsid w:val="002036FD"/>
    <w:rsid w:val="00210958"/>
    <w:rsid w:val="00212B65"/>
    <w:rsid w:val="00213827"/>
    <w:rsid w:val="0021471D"/>
    <w:rsid w:val="00214E68"/>
    <w:rsid w:val="00221A2E"/>
    <w:rsid w:val="0022401B"/>
    <w:rsid w:val="00226134"/>
    <w:rsid w:val="00233351"/>
    <w:rsid w:val="00233752"/>
    <w:rsid w:val="00236345"/>
    <w:rsid w:val="00246C41"/>
    <w:rsid w:val="00252275"/>
    <w:rsid w:val="00252BBE"/>
    <w:rsid w:val="0025546B"/>
    <w:rsid w:val="00256C6D"/>
    <w:rsid w:val="0026532E"/>
    <w:rsid w:val="002711EC"/>
    <w:rsid w:val="00271BEA"/>
    <w:rsid w:val="00272BA8"/>
    <w:rsid w:val="002735EB"/>
    <w:rsid w:val="00274AC9"/>
    <w:rsid w:val="00274D3E"/>
    <w:rsid w:val="00275CB9"/>
    <w:rsid w:val="00276718"/>
    <w:rsid w:val="00277BFF"/>
    <w:rsid w:val="0028012B"/>
    <w:rsid w:val="002909CB"/>
    <w:rsid w:val="00291CCC"/>
    <w:rsid w:val="002930CC"/>
    <w:rsid w:val="00293914"/>
    <w:rsid w:val="00295E6D"/>
    <w:rsid w:val="002A1E5C"/>
    <w:rsid w:val="002A2A82"/>
    <w:rsid w:val="002A2CFD"/>
    <w:rsid w:val="002A5B36"/>
    <w:rsid w:val="002A714F"/>
    <w:rsid w:val="002B16B5"/>
    <w:rsid w:val="002B449B"/>
    <w:rsid w:val="002B475F"/>
    <w:rsid w:val="002B48C0"/>
    <w:rsid w:val="002B4FE7"/>
    <w:rsid w:val="002B73FF"/>
    <w:rsid w:val="002C0912"/>
    <w:rsid w:val="002C1D66"/>
    <w:rsid w:val="002C2FC0"/>
    <w:rsid w:val="002C63B0"/>
    <w:rsid w:val="002D0783"/>
    <w:rsid w:val="002D11C7"/>
    <w:rsid w:val="002D18CB"/>
    <w:rsid w:val="002D28B8"/>
    <w:rsid w:val="002D2F7E"/>
    <w:rsid w:val="002D4AB9"/>
    <w:rsid w:val="002D68C7"/>
    <w:rsid w:val="002D70F7"/>
    <w:rsid w:val="002E02AB"/>
    <w:rsid w:val="002E0922"/>
    <w:rsid w:val="002E3B2E"/>
    <w:rsid w:val="002E6022"/>
    <w:rsid w:val="002E6A55"/>
    <w:rsid w:val="002E7BCC"/>
    <w:rsid w:val="002F2B18"/>
    <w:rsid w:val="002F435A"/>
    <w:rsid w:val="002F5A5E"/>
    <w:rsid w:val="002F7E66"/>
    <w:rsid w:val="003012CA"/>
    <w:rsid w:val="00301582"/>
    <w:rsid w:val="0030177C"/>
    <w:rsid w:val="00302E0A"/>
    <w:rsid w:val="00303096"/>
    <w:rsid w:val="00306315"/>
    <w:rsid w:val="003066FA"/>
    <w:rsid w:val="0030696A"/>
    <w:rsid w:val="0030737D"/>
    <w:rsid w:val="00310314"/>
    <w:rsid w:val="003111FE"/>
    <w:rsid w:val="00312242"/>
    <w:rsid w:val="00312BDD"/>
    <w:rsid w:val="00312DF8"/>
    <w:rsid w:val="003133F8"/>
    <w:rsid w:val="003175A3"/>
    <w:rsid w:val="00317DBF"/>
    <w:rsid w:val="00320856"/>
    <w:rsid w:val="00322BA6"/>
    <w:rsid w:val="00322DCA"/>
    <w:rsid w:val="003266E2"/>
    <w:rsid w:val="0032776D"/>
    <w:rsid w:val="00330398"/>
    <w:rsid w:val="00333965"/>
    <w:rsid w:val="00334D17"/>
    <w:rsid w:val="00335518"/>
    <w:rsid w:val="00335A28"/>
    <w:rsid w:val="003363B8"/>
    <w:rsid w:val="00336B1B"/>
    <w:rsid w:val="00340880"/>
    <w:rsid w:val="00344182"/>
    <w:rsid w:val="003452CB"/>
    <w:rsid w:val="003475D9"/>
    <w:rsid w:val="00350CCF"/>
    <w:rsid w:val="003531E4"/>
    <w:rsid w:val="0035322C"/>
    <w:rsid w:val="00353DDC"/>
    <w:rsid w:val="00360128"/>
    <w:rsid w:val="00360F0E"/>
    <w:rsid w:val="003614A8"/>
    <w:rsid w:val="003638CF"/>
    <w:rsid w:val="00365314"/>
    <w:rsid w:val="00366474"/>
    <w:rsid w:val="003664DB"/>
    <w:rsid w:val="00366614"/>
    <w:rsid w:val="00366BE5"/>
    <w:rsid w:val="00367955"/>
    <w:rsid w:val="00367BB2"/>
    <w:rsid w:val="00372D52"/>
    <w:rsid w:val="003740FD"/>
    <w:rsid w:val="00375A55"/>
    <w:rsid w:val="00375DD6"/>
    <w:rsid w:val="00376D67"/>
    <w:rsid w:val="00380980"/>
    <w:rsid w:val="003831DF"/>
    <w:rsid w:val="0038366C"/>
    <w:rsid w:val="00387AD9"/>
    <w:rsid w:val="00387FE1"/>
    <w:rsid w:val="00391EC5"/>
    <w:rsid w:val="00392DB3"/>
    <w:rsid w:val="00393B2F"/>
    <w:rsid w:val="00394E38"/>
    <w:rsid w:val="003952CA"/>
    <w:rsid w:val="00397B4A"/>
    <w:rsid w:val="00397EA6"/>
    <w:rsid w:val="003A1150"/>
    <w:rsid w:val="003A1C05"/>
    <w:rsid w:val="003A213A"/>
    <w:rsid w:val="003A256B"/>
    <w:rsid w:val="003A4205"/>
    <w:rsid w:val="003A4DC2"/>
    <w:rsid w:val="003A5F5B"/>
    <w:rsid w:val="003A7D66"/>
    <w:rsid w:val="003B36EF"/>
    <w:rsid w:val="003B5F44"/>
    <w:rsid w:val="003B5FBC"/>
    <w:rsid w:val="003B702E"/>
    <w:rsid w:val="003C008C"/>
    <w:rsid w:val="003C0D8B"/>
    <w:rsid w:val="003C2D4D"/>
    <w:rsid w:val="003C3F6D"/>
    <w:rsid w:val="003C6279"/>
    <w:rsid w:val="003C7861"/>
    <w:rsid w:val="003D184C"/>
    <w:rsid w:val="003D1C13"/>
    <w:rsid w:val="003D31C5"/>
    <w:rsid w:val="003D4436"/>
    <w:rsid w:val="003D5590"/>
    <w:rsid w:val="003D5606"/>
    <w:rsid w:val="003D6A24"/>
    <w:rsid w:val="003D7A78"/>
    <w:rsid w:val="003D7CF5"/>
    <w:rsid w:val="003E111F"/>
    <w:rsid w:val="003E22C9"/>
    <w:rsid w:val="003E4288"/>
    <w:rsid w:val="003E4D47"/>
    <w:rsid w:val="003E73C5"/>
    <w:rsid w:val="003E75DA"/>
    <w:rsid w:val="003E7D17"/>
    <w:rsid w:val="003F0150"/>
    <w:rsid w:val="003F3314"/>
    <w:rsid w:val="003F62FE"/>
    <w:rsid w:val="003F66A7"/>
    <w:rsid w:val="003F6B7A"/>
    <w:rsid w:val="003F7B7C"/>
    <w:rsid w:val="0040054E"/>
    <w:rsid w:val="004036C5"/>
    <w:rsid w:val="004057EE"/>
    <w:rsid w:val="0040679F"/>
    <w:rsid w:val="004135A8"/>
    <w:rsid w:val="00416CAD"/>
    <w:rsid w:val="004236E5"/>
    <w:rsid w:val="00423EE6"/>
    <w:rsid w:val="004260F6"/>
    <w:rsid w:val="00426A9A"/>
    <w:rsid w:val="00427766"/>
    <w:rsid w:val="004315CF"/>
    <w:rsid w:val="00431AF7"/>
    <w:rsid w:val="00431F36"/>
    <w:rsid w:val="004341FF"/>
    <w:rsid w:val="00435BAB"/>
    <w:rsid w:val="00441575"/>
    <w:rsid w:val="00441763"/>
    <w:rsid w:val="00441F3E"/>
    <w:rsid w:val="004438E3"/>
    <w:rsid w:val="00443AD3"/>
    <w:rsid w:val="004451A2"/>
    <w:rsid w:val="0044618F"/>
    <w:rsid w:val="004473BA"/>
    <w:rsid w:val="004530F7"/>
    <w:rsid w:val="00453C08"/>
    <w:rsid w:val="004562DB"/>
    <w:rsid w:val="00460C0B"/>
    <w:rsid w:val="004610B3"/>
    <w:rsid w:val="00462B48"/>
    <w:rsid w:val="004638F8"/>
    <w:rsid w:val="00463A86"/>
    <w:rsid w:val="00465A39"/>
    <w:rsid w:val="004660EA"/>
    <w:rsid w:val="004665B7"/>
    <w:rsid w:val="00466C1F"/>
    <w:rsid w:val="0047095E"/>
    <w:rsid w:val="00474368"/>
    <w:rsid w:val="00474888"/>
    <w:rsid w:val="00475C1C"/>
    <w:rsid w:val="0047731A"/>
    <w:rsid w:val="00477BFA"/>
    <w:rsid w:val="00481906"/>
    <w:rsid w:val="00481A59"/>
    <w:rsid w:val="00481BA7"/>
    <w:rsid w:val="00481F37"/>
    <w:rsid w:val="0048270A"/>
    <w:rsid w:val="00484AC6"/>
    <w:rsid w:val="004879A0"/>
    <w:rsid w:val="004914D9"/>
    <w:rsid w:val="0049215B"/>
    <w:rsid w:val="00492270"/>
    <w:rsid w:val="00494079"/>
    <w:rsid w:val="0049605C"/>
    <w:rsid w:val="00496407"/>
    <w:rsid w:val="004A2995"/>
    <w:rsid w:val="004A38ED"/>
    <w:rsid w:val="004A390E"/>
    <w:rsid w:val="004A5626"/>
    <w:rsid w:val="004A642C"/>
    <w:rsid w:val="004A736B"/>
    <w:rsid w:val="004B00B2"/>
    <w:rsid w:val="004B195F"/>
    <w:rsid w:val="004B6C51"/>
    <w:rsid w:val="004B6F91"/>
    <w:rsid w:val="004C21D4"/>
    <w:rsid w:val="004C24D2"/>
    <w:rsid w:val="004C66F6"/>
    <w:rsid w:val="004D1F34"/>
    <w:rsid w:val="004D2FA7"/>
    <w:rsid w:val="004D504A"/>
    <w:rsid w:val="004D5F7C"/>
    <w:rsid w:val="004D61E9"/>
    <w:rsid w:val="004D7F85"/>
    <w:rsid w:val="004E1DDB"/>
    <w:rsid w:val="004E33D8"/>
    <w:rsid w:val="004E3D0C"/>
    <w:rsid w:val="004E57F6"/>
    <w:rsid w:val="004E5A2D"/>
    <w:rsid w:val="004E75CB"/>
    <w:rsid w:val="004F1FC6"/>
    <w:rsid w:val="004F2CCB"/>
    <w:rsid w:val="004F3AB1"/>
    <w:rsid w:val="004F3AFB"/>
    <w:rsid w:val="004F4087"/>
    <w:rsid w:val="004F700A"/>
    <w:rsid w:val="004F7551"/>
    <w:rsid w:val="004F7B37"/>
    <w:rsid w:val="005012CE"/>
    <w:rsid w:val="0050159C"/>
    <w:rsid w:val="005067D1"/>
    <w:rsid w:val="00506BD8"/>
    <w:rsid w:val="00510E31"/>
    <w:rsid w:val="0051209F"/>
    <w:rsid w:val="00513326"/>
    <w:rsid w:val="00513DD7"/>
    <w:rsid w:val="005151AA"/>
    <w:rsid w:val="00517D53"/>
    <w:rsid w:val="0052059F"/>
    <w:rsid w:val="005221AD"/>
    <w:rsid w:val="00522370"/>
    <w:rsid w:val="005245D1"/>
    <w:rsid w:val="00524956"/>
    <w:rsid w:val="00525236"/>
    <w:rsid w:val="00525BDA"/>
    <w:rsid w:val="00525F8E"/>
    <w:rsid w:val="0052700A"/>
    <w:rsid w:val="005271E8"/>
    <w:rsid w:val="00527AA4"/>
    <w:rsid w:val="00527D5A"/>
    <w:rsid w:val="00530EDA"/>
    <w:rsid w:val="005321FE"/>
    <w:rsid w:val="00533866"/>
    <w:rsid w:val="0053539C"/>
    <w:rsid w:val="00535AF8"/>
    <w:rsid w:val="0053612C"/>
    <w:rsid w:val="00536152"/>
    <w:rsid w:val="005374D5"/>
    <w:rsid w:val="005375A7"/>
    <w:rsid w:val="00540519"/>
    <w:rsid w:val="00541DC0"/>
    <w:rsid w:val="00542A5D"/>
    <w:rsid w:val="00543E70"/>
    <w:rsid w:val="0054579A"/>
    <w:rsid w:val="005466ED"/>
    <w:rsid w:val="00547194"/>
    <w:rsid w:val="0055139F"/>
    <w:rsid w:val="0055233B"/>
    <w:rsid w:val="00553EAC"/>
    <w:rsid w:val="005541DE"/>
    <w:rsid w:val="00554562"/>
    <w:rsid w:val="0055489C"/>
    <w:rsid w:val="00554DC6"/>
    <w:rsid w:val="0056125A"/>
    <w:rsid w:val="00561C58"/>
    <w:rsid w:val="005639B6"/>
    <w:rsid w:val="0056499F"/>
    <w:rsid w:val="00564C38"/>
    <w:rsid w:val="0056570E"/>
    <w:rsid w:val="00566558"/>
    <w:rsid w:val="00566811"/>
    <w:rsid w:val="00572BBD"/>
    <w:rsid w:val="00573B05"/>
    <w:rsid w:val="00574A51"/>
    <w:rsid w:val="005753FD"/>
    <w:rsid w:val="005757B4"/>
    <w:rsid w:val="005758F1"/>
    <w:rsid w:val="0057735B"/>
    <w:rsid w:val="00577F52"/>
    <w:rsid w:val="005802E5"/>
    <w:rsid w:val="00581B8A"/>
    <w:rsid w:val="00583D06"/>
    <w:rsid w:val="00585AAB"/>
    <w:rsid w:val="00590CBC"/>
    <w:rsid w:val="005916CD"/>
    <w:rsid w:val="0059275A"/>
    <w:rsid w:val="00594241"/>
    <w:rsid w:val="00595416"/>
    <w:rsid w:val="0059582C"/>
    <w:rsid w:val="00595B3F"/>
    <w:rsid w:val="00595E46"/>
    <w:rsid w:val="00596852"/>
    <w:rsid w:val="00596C48"/>
    <w:rsid w:val="005A1A6A"/>
    <w:rsid w:val="005A1CB1"/>
    <w:rsid w:val="005A4983"/>
    <w:rsid w:val="005A5344"/>
    <w:rsid w:val="005A5E96"/>
    <w:rsid w:val="005A71B3"/>
    <w:rsid w:val="005B0F24"/>
    <w:rsid w:val="005B4A79"/>
    <w:rsid w:val="005B6C53"/>
    <w:rsid w:val="005B7067"/>
    <w:rsid w:val="005C0E63"/>
    <w:rsid w:val="005C1F30"/>
    <w:rsid w:val="005C2D58"/>
    <w:rsid w:val="005C320B"/>
    <w:rsid w:val="005C4212"/>
    <w:rsid w:val="005C434D"/>
    <w:rsid w:val="005C4A1A"/>
    <w:rsid w:val="005C6314"/>
    <w:rsid w:val="005C6453"/>
    <w:rsid w:val="005D0810"/>
    <w:rsid w:val="005D09A1"/>
    <w:rsid w:val="005D24AC"/>
    <w:rsid w:val="005D263C"/>
    <w:rsid w:val="005D45AD"/>
    <w:rsid w:val="005D745D"/>
    <w:rsid w:val="005E3361"/>
    <w:rsid w:val="005E7DA9"/>
    <w:rsid w:val="005F258E"/>
    <w:rsid w:val="00600384"/>
    <w:rsid w:val="00601874"/>
    <w:rsid w:val="0060244F"/>
    <w:rsid w:val="00606DBA"/>
    <w:rsid w:val="00607195"/>
    <w:rsid w:val="006128A0"/>
    <w:rsid w:val="006143B0"/>
    <w:rsid w:val="00615B4E"/>
    <w:rsid w:val="00616EAD"/>
    <w:rsid w:val="00620533"/>
    <w:rsid w:val="006247D0"/>
    <w:rsid w:val="00626484"/>
    <w:rsid w:val="00626A51"/>
    <w:rsid w:val="0063052B"/>
    <w:rsid w:val="006316AF"/>
    <w:rsid w:val="006316CB"/>
    <w:rsid w:val="00631789"/>
    <w:rsid w:val="00637977"/>
    <w:rsid w:val="00637C38"/>
    <w:rsid w:val="006405F6"/>
    <w:rsid w:val="00640A40"/>
    <w:rsid w:val="00641B33"/>
    <w:rsid w:val="00644E3F"/>
    <w:rsid w:val="00646A18"/>
    <w:rsid w:val="006503D8"/>
    <w:rsid w:val="00653835"/>
    <w:rsid w:val="006556BF"/>
    <w:rsid w:val="00660AFF"/>
    <w:rsid w:val="00660C47"/>
    <w:rsid w:val="006610D6"/>
    <w:rsid w:val="00662E65"/>
    <w:rsid w:val="006674EE"/>
    <w:rsid w:val="006709C4"/>
    <w:rsid w:val="00670C8C"/>
    <w:rsid w:val="00674632"/>
    <w:rsid w:val="00677F90"/>
    <w:rsid w:val="0068052C"/>
    <w:rsid w:val="00683382"/>
    <w:rsid w:val="006840E7"/>
    <w:rsid w:val="006851EA"/>
    <w:rsid w:val="0068601D"/>
    <w:rsid w:val="00687936"/>
    <w:rsid w:val="00694405"/>
    <w:rsid w:val="00695268"/>
    <w:rsid w:val="006972CC"/>
    <w:rsid w:val="006975F5"/>
    <w:rsid w:val="006A0C87"/>
    <w:rsid w:val="006A2209"/>
    <w:rsid w:val="006A2C6E"/>
    <w:rsid w:val="006A36D4"/>
    <w:rsid w:val="006A432F"/>
    <w:rsid w:val="006A7EAF"/>
    <w:rsid w:val="006B1108"/>
    <w:rsid w:val="006B15F5"/>
    <w:rsid w:val="006B24C5"/>
    <w:rsid w:val="006B5913"/>
    <w:rsid w:val="006B71D9"/>
    <w:rsid w:val="006C0528"/>
    <w:rsid w:val="006C133F"/>
    <w:rsid w:val="006C233D"/>
    <w:rsid w:val="006C2375"/>
    <w:rsid w:val="006C302A"/>
    <w:rsid w:val="006C6BFB"/>
    <w:rsid w:val="006D046C"/>
    <w:rsid w:val="006D1908"/>
    <w:rsid w:val="006D6C65"/>
    <w:rsid w:val="006D6C70"/>
    <w:rsid w:val="006E00F1"/>
    <w:rsid w:val="006E14A7"/>
    <w:rsid w:val="006E2DE8"/>
    <w:rsid w:val="006E56BC"/>
    <w:rsid w:val="006F0F08"/>
    <w:rsid w:val="006F420F"/>
    <w:rsid w:val="006F5447"/>
    <w:rsid w:val="006F5456"/>
    <w:rsid w:val="006F6C9E"/>
    <w:rsid w:val="006F728F"/>
    <w:rsid w:val="00703450"/>
    <w:rsid w:val="007047E7"/>
    <w:rsid w:val="00704C78"/>
    <w:rsid w:val="00704CC9"/>
    <w:rsid w:val="007066B0"/>
    <w:rsid w:val="00706A6D"/>
    <w:rsid w:val="00707332"/>
    <w:rsid w:val="00707AE9"/>
    <w:rsid w:val="007103E6"/>
    <w:rsid w:val="00710B0D"/>
    <w:rsid w:val="007117EC"/>
    <w:rsid w:val="007130C4"/>
    <w:rsid w:val="00714963"/>
    <w:rsid w:val="00716217"/>
    <w:rsid w:val="00720280"/>
    <w:rsid w:val="00720342"/>
    <w:rsid w:val="00721FD3"/>
    <w:rsid w:val="007220DE"/>
    <w:rsid w:val="00722DC7"/>
    <w:rsid w:val="00727CD6"/>
    <w:rsid w:val="00730497"/>
    <w:rsid w:val="00730729"/>
    <w:rsid w:val="00733388"/>
    <w:rsid w:val="0073347B"/>
    <w:rsid w:val="00733AD5"/>
    <w:rsid w:val="00735AAB"/>
    <w:rsid w:val="00737009"/>
    <w:rsid w:val="0074241C"/>
    <w:rsid w:val="00742705"/>
    <w:rsid w:val="00742CAC"/>
    <w:rsid w:val="00743887"/>
    <w:rsid w:val="00744371"/>
    <w:rsid w:val="00746C0D"/>
    <w:rsid w:val="00750557"/>
    <w:rsid w:val="007513E8"/>
    <w:rsid w:val="00751FCD"/>
    <w:rsid w:val="00752DD6"/>
    <w:rsid w:val="007545DC"/>
    <w:rsid w:val="007569CA"/>
    <w:rsid w:val="00757804"/>
    <w:rsid w:val="00760360"/>
    <w:rsid w:val="007633B5"/>
    <w:rsid w:val="007635E9"/>
    <w:rsid w:val="00766624"/>
    <w:rsid w:val="007707C0"/>
    <w:rsid w:val="0077132A"/>
    <w:rsid w:val="0077346D"/>
    <w:rsid w:val="00775587"/>
    <w:rsid w:val="0077571B"/>
    <w:rsid w:val="00776303"/>
    <w:rsid w:val="0077789F"/>
    <w:rsid w:val="00780A2E"/>
    <w:rsid w:val="007811C1"/>
    <w:rsid w:val="00782017"/>
    <w:rsid w:val="007824E6"/>
    <w:rsid w:val="00782926"/>
    <w:rsid w:val="0078360D"/>
    <w:rsid w:val="00786602"/>
    <w:rsid w:val="00786D84"/>
    <w:rsid w:val="00790D48"/>
    <w:rsid w:val="007918E4"/>
    <w:rsid w:val="007919FD"/>
    <w:rsid w:val="00793AC6"/>
    <w:rsid w:val="00794A13"/>
    <w:rsid w:val="00794F0F"/>
    <w:rsid w:val="007959D9"/>
    <w:rsid w:val="00796037"/>
    <w:rsid w:val="00797A67"/>
    <w:rsid w:val="007A50EF"/>
    <w:rsid w:val="007B1518"/>
    <w:rsid w:val="007B16F1"/>
    <w:rsid w:val="007B1B92"/>
    <w:rsid w:val="007B4D3A"/>
    <w:rsid w:val="007B6ADA"/>
    <w:rsid w:val="007C0C89"/>
    <w:rsid w:val="007C53F4"/>
    <w:rsid w:val="007C5B0E"/>
    <w:rsid w:val="007D0531"/>
    <w:rsid w:val="007D0BC8"/>
    <w:rsid w:val="007D2A6C"/>
    <w:rsid w:val="007D2C4C"/>
    <w:rsid w:val="007D32E5"/>
    <w:rsid w:val="007D40FD"/>
    <w:rsid w:val="007D6B05"/>
    <w:rsid w:val="007D7B5C"/>
    <w:rsid w:val="007E0073"/>
    <w:rsid w:val="007E0E26"/>
    <w:rsid w:val="007E15DB"/>
    <w:rsid w:val="007E20DA"/>
    <w:rsid w:val="007E20E5"/>
    <w:rsid w:val="007E33D3"/>
    <w:rsid w:val="007E3CBE"/>
    <w:rsid w:val="007E5122"/>
    <w:rsid w:val="007F086C"/>
    <w:rsid w:val="007F0B8A"/>
    <w:rsid w:val="007F0E88"/>
    <w:rsid w:val="007F3EA7"/>
    <w:rsid w:val="007F4299"/>
    <w:rsid w:val="007F4893"/>
    <w:rsid w:val="007F569F"/>
    <w:rsid w:val="007F5B23"/>
    <w:rsid w:val="007F5C98"/>
    <w:rsid w:val="007F6D3D"/>
    <w:rsid w:val="007F7AF6"/>
    <w:rsid w:val="008024B6"/>
    <w:rsid w:val="0080388B"/>
    <w:rsid w:val="00804BCF"/>
    <w:rsid w:val="00806711"/>
    <w:rsid w:val="008070BA"/>
    <w:rsid w:val="0081290F"/>
    <w:rsid w:val="00812935"/>
    <w:rsid w:val="00812C29"/>
    <w:rsid w:val="00812F2D"/>
    <w:rsid w:val="00814812"/>
    <w:rsid w:val="00815CEA"/>
    <w:rsid w:val="008163C8"/>
    <w:rsid w:val="00817DEC"/>
    <w:rsid w:val="0082064E"/>
    <w:rsid w:val="008230A3"/>
    <w:rsid w:val="00823122"/>
    <w:rsid w:val="008239C3"/>
    <w:rsid w:val="0082432C"/>
    <w:rsid w:val="00824396"/>
    <w:rsid w:val="00833385"/>
    <w:rsid w:val="00833815"/>
    <w:rsid w:val="00834BFF"/>
    <w:rsid w:val="0083514F"/>
    <w:rsid w:val="00836378"/>
    <w:rsid w:val="00837E50"/>
    <w:rsid w:val="00840DA9"/>
    <w:rsid w:val="00845975"/>
    <w:rsid w:val="008465AF"/>
    <w:rsid w:val="00846E63"/>
    <w:rsid w:val="008503B0"/>
    <w:rsid w:val="00851189"/>
    <w:rsid w:val="00852245"/>
    <w:rsid w:val="0085391E"/>
    <w:rsid w:val="008539DA"/>
    <w:rsid w:val="00855D95"/>
    <w:rsid w:val="00856933"/>
    <w:rsid w:val="00856C0F"/>
    <w:rsid w:val="00861BF7"/>
    <w:rsid w:val="00864053"/>
    <w:rsid w:val="00865D39"/>
    <w:rsid w:val="00867160"/>
    <w:rsid w:val="0086741C"/>
    <w:rsid w:val="00871189"/>
    <w:rsid w:val="0087455C"/>
    <w:rsid w:val="00874CCC"/>
    <w:rsid w:val="00876740"/>
    <w:rsid w:val="008829AD"/>
    <w:rsid w:val="00883A1D"/>
    <w:rsid w:val="00892259"/>
    <w:rsid w:val="008922A1"/>
    <w:rsid w:val="00893717"/>
    <w:rsid w:val="00894300"/>
    <w:rsid w:val="00895CA1"/>
    <w:rsid w:val="00896593"/>
    <w:rsid w:val="008A25EB"/>
    <w:rsid w:val="008A5736"/>
    <w:rsid w:val="008A5CCA"/>
    <w:rsid w:val="008B2849"/>
    <w:rsid w:val="008B3AA7"/>
    <w:rsid w:val="008B41F9"/>
    <w:rsid w:val="008C1453"/>
    <w:rsid w:val="008C3504"/>
    <w:rsid w:val="008C3D90"/>
    <w:rsid w:val="008D0F00"/>
    <w:rsid w:val="008D4B1B"/>
    <w:rsid w:val="008D58C7"/>
    <w:rsid w:val="008E0A68"/>
    <w:rsid w:val="008E328E"/>
    <w:rsid w:val="008E64B4"/>
    <w:rsid w:val="008E696D"/>
    <w:rsid w:val="008F0409"/>
    <w:rsid w:val="008F0A62"/>
    <w:rsid w:val="008F0B8B"/>
    <w:rsid w:val="008F2A26"/>
    <w:rsid w:val="008F2F68"/>
    <w:rsid w:val="008F3571"/>
    <w:rsid w:val="008F47FB"/>
    <w:rsid w:val="008F6AC6"/>
    <w:rsid w:val="008F6AF7"/>
    <w:rsid w:val="009002CB"/>
    <w:rsid w:val="00902704"/>
    <w:rsid w:val="00903C5E"/>
    <w:rsid w:val="00903DE1"/>
    <w:rsid w:val="00903E69"/>
    <w:rsid w:val="00905064"/>
    <w:rsid w:val="00905A68"/>
    <w:rsid w:val="00907368"/>
    <w:rsid w:val="00907B35"/>
    <w:rsid w:val="009108B6"/>
    <w:rsid w:val="0091340C"/>
    <w:rsid w:val="009134EC"/>
    <w:rsid w:val="009141E2"/>
    <w:rsid w:val="00914F0C"/>
    <w:rsid w:val="00915C13"/>
    <w:rsid w:val="00916778"/>
    <w:rsid w:val="00917191"/>
    <w:rsid w:val="00920B05"/>
    <w:rsid w:val="00921583"/>
    <w:rsid w:val="009223F7"/>
    <w:rsid w:val="0092297E"/>
    <w:rsid w:val="00922E7A"/>
    <w:rsid w:val="009232C5"/>
    <w:rsid w:val="00925653"/>
    <w:rsid w:val="00931138"/>
    <w:rsid w:val="009322D1"/>
    <w:rsid w:val="00933AE5"/>
    <w:rsid w:val="00933BDD"/>
    <w:rsid w:val="00934431"/>
    <w:rsid w:val="009354C2"/>
    <w:rsid w:val="00936782"/>
    <w:rsid w:val="0093777F"/>
    <w:rsid w:val="00937903"/>
    <w:rsid w:val="00937BCD"/>
    <w:rsid w:val="00940651"/>
    <w:rsid w:val="009412E3"/>
    <w:rsid w:val="0094245B"/>
    <w:rsid w:val="009442E6"/>
    <w:rsid w:val="00945D16"/>
    <w:rsid w:val="00946020"/>
    <w:rsid w:val="009462AF"/>
    <w:rsid w:val="00946525"/>
    <w:rsid w:val="00946D2A"/>
    <w:rsid w:val="00952048"/>
    <w:rsid w:val="00952B08"/>
    <w:rsid w:val="009536BB"/>
    <w:rsid w:val="00961074"/>
    <w:rsid w:val="0096263C"/>
    <w:rsid w:val="00963654"/>
    <w:rsid w:val="00964C7B"/>
    <w:rsid w:val="0096564A"/>
    <w:rsid w:val="0097048D"/>
    <w:rsid w:val="009705C9"/>
    <w:rsid w:val="009741AE"/>
    <w:rsid w:val="00976E1A"/>
    <w:rsid w:val="009770B6"/>
    <w:rsid w:val="00977248"/>
    <w:rsid w:val="00982D68"/>
    <w:rsid w:val="0098339D"/>
    <w:rsid w:val="0098492E"/>
    <w:rsid w:val="00984A6D"/>
    <w:rsid w:val="0098788B"/>
    <w:rsid w:val="009916DE"/>
    <w:rsid w:val="00992128"/>
    <w:rsid w:val="00992204"/>
    <w:rsid w:val="00992AF5"/>
    <w:rsid w:val="00992EC6"/>
    <w:rsid w:val="009956A7"/>
    <w:rsid w:val="00997223"/>
    <w:rsid w:val="009A018C"/>
    <w:rsid w:val="009A166D"/>
    <w:rsid w:val="009A1E70"/>
    <w:rsid w:val="009A2F8F"/>
    <w:rsid w:val="009A5E80"/>
    <w:rsid w:val="009A7CB2"/>
    <w:rsid w:val="009B111D"/>
    <w:rsid w:val="009B2776"/>
    <w:rsid w:val="009B299F"/>
    <w:rsid w:val="009B40F1"/>
    <w:rsid w:val="009B4172"/>
    <w:rsid w:val="009B4ED7"/>
    <w:rsid w:val="009C03C0"/>
    <w:rsid w:val="009C0875"/>
    <w:rsid w:val="009C0E05"/>
    <w:rsid w:val="009C0F37"/>
    <w:rsid w:val="009C13CB"/>
    <w:rsid w:val="009C2B6F"/>
    <w:rsid w:val="009C42C9"/>
    <w:rsid w:val="009C474B"/>
    <w:rsid w:val="009C59C5"/>
    <w:rsid w:val="009C7ADC"/>
    <w:rsid w:val="009D0CA3"/>
    <w:rsid w:val="009D0E6C"/>
    <w:rsid w:val="009D13B1"/>
    <w:rsid w:val="009D3FD1"/>
    <w:rsid w:val="009D5B8C"/>
    <w:rsid w:val="009D5B90"/>
    <w:rsid w:val="009D6B25"/>
    <w:rsid w:val="009D6F55"/>
    <w:rsid w:val="009E03EF"/>
    <w:rsid w:val="009E20C9"/>
    <w:rsid w:val="009E3F5C"/>
    <w:rsid w:val="009E404A"/>
    <w:rsid w:val="009E69A7"/>
    <w:rsid w:val="009F6064"/>
    <w:rsid w:val="00A006D4"/>
    <w:rsid w:val="00A010DD"/>
    <w:rsid w:val="00A01A74"/>
    <w:rsid w:val="00A03D8B"/>
    <w:rsid w:val="00A04D15"/>
    <w:rsid w:val="00A064E8"/>
    <w:rsid w:val="00A06786"/>
    <w:rsid w:val="00A06BB2"/>
    <w:rsid w:val="00A07093"/>
    <w:rsid w:val="00A076A5"/>
    <w:rsid w:val="00A11634"/>
    <w:rsid w:val="00A1257F"/>
    <w:rsid w:val="00A14E18"/>
    <w:rsid w:val="00A15D9F"/>
    <w:rsid w:val="00A16238"/>
    <w:rsid w:val="00A20808"/>
    <w:rsid w:val="00A221F4"/>
    <w:rsid w:val="00A22851"/>
    <w:rsid w:val="00A23C3F"/>
    <w:rsid w:val="00A244CA"/>
    <w:rsid w:val="00A2453A"/>
    <w:rsid w:val="00A24DFC"/>
    <w:rsid w:val="00A313E4"/>
    <w:rsid w:val="00A3152F"/>
    <w:rsid w:val="00A32240"/>
    <w:rsid w:val="00A32BD7"/>
    <w:rsid w:val="00A3432B"/>
    <w:rsid w:val="00A404E6"/>
    <w:rsid w:val="00A42474"/>
    <w:rsid w:val="00A4352B"/>
    <w:rsid w:val="00A43F3B"/>
    <w:rsid w:val="00A44E04"/>
    <w:rsid w:val="00A44F84"/>
    <w:rsid w:val="00A4546E"/>
    <w:rsid w:val="00A459BE"/>
    <w:rsid w:val="00A45DEA"/>
    <w:rsid w:val="00A47A94"/>
    <w:rsid w:val="00A51641"/>
    <w:rsid w:val="00A51D6D"/>
    <w:rsid w:val="00A5247C"/>
    <w:rsid w:val="00A526E8"/>
    <w:rsid w:val="00A569D0"/>
    <w:rsid w:val="00A57441"/>
    <w:rsid w:val="00A57637"/>
    <w:rsid w:val="00A603F8"/>
    <w:rsid w:val="00A609DB"/>
    <w:rsid w:val="00A631C5"/>
    <w:rsid w:val="00A65FE2"/>
    <w:rsid w:val="00A665F6"/>
    <w:rsid w:val="00A6774E"/>
    <w:rsid w:val="00A72166"/>
    <w:rsid w:val="00A74C9C"/>
    <w:rsid w:val="00A75B03"/>
    <w:rsid w:val="00A802CF"/>
    <w:rsid w:val="00A806FB"/>
    <w:rsid w:val="00A81E7A"/>
    <w:rsid w:val="00A824B1"/>
    <w:rsid w:val="00A825F8"/>
    <w:rsid w:val="00A830D2"/>
    <w:rsid w:val="00A863FE"/>
    <w:rsid w:val="00A87C46"/>
    <w:rsid w:val="00A90440"/>
    <w:rsid w:val="00A910F8"/>
    <w:rsid w:val="00A91C17"/>
    <w:rsid w:val="00A94A99"/>
    <w:rsid w:val="00A94FE6"/>
    <w:rsid w:val="00A95950"/>
    <w:rsid w:val="00A97173"/>
    <w:rsid w:val="00AA1A39"/>
    <w:rsid w:val="00AA1DEE"/>
    <w:rsid w:val="00AA57C2"/>
    <w:rsid w:val="00AA5961"/>
    <w:rsid w:val="00AA6F14"/>
    <w:rsid w:val="00AA7067"/>
    <w:rsid w:val="00AA737F"/>
    <w:rsid w:val="00AA7A4F"/>
    <w:rsid w:val="00AB03A3"/>
    <w:rsid w:val="00AB0DF1"/>
    <w:rsid w:val="00AB1081"/>
    <w:rsid w:val="00AB147A"/>
    <w:rsid w:val="00AB1AA4"/>
    <w:rsid w:val="00AB1B9B"/>
    <w:rsid w:val="00AB2406"/>
    <w:rsid w:val="00AB3562"/>
    <w:rsid w:val="00AB42F7"/>
    <w:rsid w:val="00AB4B72"/>
    <w:rsid w:val="00AB5940"/>
    <w:rsid w:val="00AB5A9E"/>
    <w:rsid w:val="00AB5BF6"/>
    <w:rsid w:val="00AC00D7"/>
    <w:rsid w:val="00AC2711"/>
    <w:rsid w:val="00AC291C"/>
    <w:rsid w:val="00AC46BA"/>
    <w:rsid w:val="00AC54C2"/>
    <w:rsid w:val="00AC6C54"/>
    <w:rsid w:val="00AC76F5"/>
    <w:rsid w:val="00AD0C2E"/>
    <w:rsid w:val="00AD58FD"/>
    <w:rsid w:val="00AD6745"/>
    <w:rsid w:val="00AD6C95"/>
    <w:rsid w:val="00AE0D5B"/>
    <w:rsid w:val="00AE1E96"/>
    <w:rsid w:val="00AE3FA9"/>
    <w:rsid w:val="00AE44BF"/>
    <w:rsid w:val="00AE50C2"/>
    <w:rsid w:val="00AE77C5"/>
    <w:rsid w:val="00AE7ABE"/>
    <w:rsid w:val="00AF3E33"/>
    <w:rsid w:val="00AF61FC"/>
    <w:rsid w:val="00AF7451"/>
    <w:rsid w:val="00AF7555"/>
    <w:rsid w:val="00B00D76"/>
    <w:rsid w:val="00B04E16"/>
    <w:rsid w:val="00B06924"/>
    <w:rsid w:val="00B07082"/>
    <w:rsid w:val="00B07683"/>
    <w:rsid w:val="00B141FE"/>
    <w:rsid w:val="00B1437C"/>
    <w:rsid w:val="00B15F98"/>
    <w:rsid w:val="00B17338"/>
    <w:rsid w:val="00B20234"/>
    <w:rsid w:val="00B23150"/>
    <w:rsid w:val="00B256CC"/>
    <w:rsid w:val="00B268FB"/>
    <w:rsid w:val="00B30A29"/>
    <w:rsid w:val="00B310E4"/>
    <w:rsid w:val="00B31A7E"/>
    <w:rsid w:val="00B36740"/>
    <w:rsid w:val="00B37C74"/>
    <w:rsid w:val="00B43A9C"/>
    <w:rsid w:val="00B45874"/>
    <w:rsid w:val="00B466CE"/>
    <w:rsid w:val="00B466D1"/>
    <w:rsid w:val="00B46FEF"/>
    <w:rsid w:val="00B47367"/>
    <w:rsid w:val="00B50E40"/>
    <w:rsid w:val="00B53AD5"/>
    <w:rsid w:val="00B5651C"/>
    <w:rsid w:val="00B566C3"/>
    <w:rsid w:val="00B56B8A"/>
    <w:rsid w:val="00B56B8C"/>
    <w:rsid w:val="00B56CCF"/>
    <w:rsid w:val="00B57714"/>
    <w:rsid w:val="00B6138A"/>
    <w:rsid w:val="00B631AD"/>
    <w:rsid w:val="00B65C76"/>
    <w:rsid w:val="00B67D12"/>
    <w:rsid w:val="00B71571"/>
    <w:rsid w:val="00B7313F"/>
    <w:rsid w:val="00B73761"/>
    <w:rsid w:val="00B74EFB"/>
    <w:rsid w:val="00B7543F"/>
    <w:rsid w:val="00B7763D"/>
    <w:rsid w:val="00B779D7"/>
    <w:rsid w:val="00B82D03"/>
    <w:rsid w:val="00B84761"/>
    <w:rsid w:val="00B85350"/>
    <w:rsid w:val="00B85B04"/>
    <w:rsid w:val="00B8609A"/>
    <w:rsid w:val="00B933EA"/>
    <w:rsid w:val="00B9415A"/>
    <w:rsid w:val="00B9597A"/>
    <w:rsid w:val="00B95EC2"/>
    <w:rsid w:val="00B968E6"/>
    <w:rsid w:val="00B974FD"/>
    <w:rsid w:val="00B97CC9"/>
    <w:rsid w:val="00BA37E3"/>
    <w:rsid w:val="00BA399A"/>
    <w:rsid w:val="00BA3DC1"/>
    <w:rsid w:val="00BA463D"/>
    <w:rsid w:val="00BA4B47"/>
    <w:rsid w:val="00BA4E5D"/>
    <w:rsid w:val="00BA5BFE"/>
    <w:rsid w:val="00BA5C47"/>
    <w:rsid w:val="00BA5D14"/>
    <w:rsid w:val="00BA6B9A"/>
    <w:rsid w:val="00BB0245"/>
    <w:rsid w:val="00BB610F"/>
    <w:rsid w:val="00BB7E16"/>
    <w:rsid w:val="00BC0115"/>
    <w:rsid w:val="00BC1299"/>
    <w:rsid w:val="00BC2328"/>
    <w:rsid w:val="00BC3E7D"/>
    <w:rsid w:val="00BC4F03"/>
    <w:rsid w:val="00BC6F6F"/>
    <w:rsid w:val="00BD3A9D"/>
    <w:rsid w:val="00BD56A9"/>
    <w:rsid w:val="00BD6072"/>
    <w:rsid w:val="00BD71E7"/>
    <w:rsid w:val="00BE0DC9"/>
    <w:rsid w:val="00BE5D1D"/>
    <w:rsid w:val="00BF00D1"/>
    <w:rsid w:val="00BF0301"/>
    <w:rsid w:val="00BF06DC"/>
    <w:rsid w:val="00BF197E"/>
    <w:rsid w:val="00BF390A"/>
    <w:rsid w:val="00BF39BA"/>
    <w:rsid w:val="00BF740E"/>
    <w:rsid w:val="00BF7844"/>
    <w:rsid w:val="00BF7C42"/>
    <w:rsid w:val="00C03B3C"/>
    <w:rsid w:val="00C03DEA"/>
    <w:rsid w:val="00C05BBE"/>
    <w:rsid w:val="00C0651C"/>
    <w:rsid w:val="00C07CC8"/>
    <w:rsid w:val="00C104DE"/>
    <w:rsid w:val="00C10A41"/>
    <w:rsid w:val="00C1167E"/>
    <w:rsid w:val="00C119E4"/>
    <w:rsid w:val="00C12241"/>
    <w:rsid w:val="00C169FA"/>
    <w:rsid w:val="00C21C62"/>
    <w:rsid w:val="00C22804"/>
    <w:rsid w:val="00C23145"/>
    <w:rsid w:val="00C25323"/>
    <w:rsid w:val="00C25540"/>
    <w:rsid w:val="00C30AAB"/>
    <w:rsid w:val="00C30C5A"/>
    <w:rsid w:val="00C30FB6"/>
    <w:rsid w:val="00C31C16"/>
    <w:rsid w:val="00C33D9A"/>
    <w:rsid w:val="00C34290"/>
    <w:rsid w:val="00C35244"/>
    <w:rsid w:val="00C36DE8"/>
    <w:rsid w:val="00C41852"/>
    <w:rsid w:val="00C42203"/>
    <w:rsid w:val="00C44567"/>
    <w:rsid w:val="00C44F02"/>
    <w:rsid w:val="00C4577C"/>
    <w:rsid w:val="00C46090"/>
    <w:rsid w:val="00C47086"/>
    <w:rsid w:val="00C51F6E"/>
    <w:rsid w:val="00C53282"/>
    <w:rsid w:val="00C55157"/>
    <w:rsid w:val="00C55BFE"/>
    <w:rsid w:val="00C55FAF"/>
    <w:rsid w:val="00C56496"/>
    <w:rsid w:val="00C603FC"/>
    <w:rsid w:val="00C61AC7"/>
    <w:rsid w:val="00C620BD"/>
    <w:rsid w:val="00C6287D"/>
    <w:rsid w:val="00C645A9"/>
    <w:rsid w:val="00C6629F"/>
    <w:rsid w:val="00C7038A"/>
    <w:rsid w:val="00C7086E"/>
    <w:rsid w:val="00C70F22"/>
    <w:rsid w:val="00C710EB"/>
    <w:rsid w:val="00C723F6"/>
    <w:rsid w:val="00C73C33"/>
    <w:rsid w:val="00C815B9"/>
    <w:rsid w:val="00C81763"/>
    <w:rsid w:val="00C826EA"/>
    <w:rsid w:val="00C82775"/>
    <w:rsid w:val="00C832F2"/>
    <w:rsid w:val="00C8427C"/>
    <w:rsid w:val="00C843DE"/>
    <w:rsid w:val="00C84FF0"/>
    <w:rsid w:val="00C86ADF"/>
    <w:rsid w:val="00C86E29"/>
    <w:rsid w:val="00C91D49"/>
    <w:rsid w:val="00C9403A"/>
    <w:rsid w:val="00C95430"/>
    <w:rsid w:val="00C967AD"/>
    <w:rsid w:val="00C971CB"/>
    <w:rsid w:val="00C979BA"/>
    <w:rsid w:val="00CA168A"/>
    <w:rsid w:val="00CA2039"/>
    <w:rsid w:val="00CA24C3"/>
    <w:rsid w:val="00CA28B3"/>
    <w:rsid w:val="00CA3430"/>
    <w:rsid w:val="00CA35D9"/>
    <w:rsid w:val="00CA48A6"/>
    <w:rsid w:val="00CB06E4"/>
    <w:rsid w:val="00CB1408"/>
    <w:rsid w:val="00CB5A75"/>
    <w:rsid w:val="00CB707F"/>
    <w:rsid w:val="00CB74B8"/>
    <w:rsid w:val="00CB7B7A"/>
    <w:rsid w:val="00CC1AEC"/>
    <w:rsid w:val="00CC256F"/>
    <w:rsid w:val="00CC3606"/>
    <w:rsid w:val="00CC4141"/>
    <w:rsid w:val="00CC4A77"/>
    <w:rsid w:val="00CC4FEB"/>
    <w:rsid w:val="00CC7B86"/>
    <w:rsid w:val="00CD0E1D"/>
    <w:rsid w:val="00CD2F6E"/>
    <w:rsid w:val="00CD4A61"/>
    <w:rsid w:val="00CD66AD"/>
    <w:rsid w:val="00CE0FCA"/>
    <w:rsid w:val="00CE23D5"/>
    <w:rsid w:val="00CE34B0"/>
    <w:rsid w:val="00CE55E6"/>
    <w:rsid w:val="00CE5BB1"/>
    <w:rsid w:val="00CE62BC"/>
    <w:rsid w:val="00CE63E9"/>
    <w:rsid w:val="00CE6901"/>
    <w:rsid w:val="00CE6C99"/>
    <w:rsid w:val="00CE77CC"/>
    <w:rsid w:val="00CF02E3"/>
    <w:rsid w:val="00D019EB"/>
    <w:rsid w:val="00D028BF"/>
    <w:rsid w:val="00D0328C"/>
    <w:rsid w:val="00D04299"/>
    <w:rsid w:val="00D048E4"/>
    <w:rsid w:val="00D05F8D"/>
    <w:rsid w:val="00D06131"/>
    <w:rsid w:val="00D1240D"/>
    <w:rsid w:val="00D12E3A"/>
    <w:rsid w:val="00D135C4"/>
    <w:rsid w:val="00D16ACE"/>
    <w:rsid w:val="00D230C5"/>
    <w:rsid w:val="00D24176"/>
    <w:rsid w:val="00D269AA"/>
    <w:rsid w:val="00D27C10"/>
    <w:rsid w:val="00D309BE"/>
    <w:rsid w:val="00D3111D"/>
    <w:rsid w:val="00D326EA"/>
    <w:rsid w:val="00D32DE0"/>
    <w:rsid w:val="00D34E53"/>
    <w:rsid w:val="00D356ED"/>
    <w:rsid w:val="00D3776A"/>
    <w:rsid w:val="00D40F7A"/>
    <w:rsid w:val="00D41561"/>
    <w:rsid w:val="00D425A6"/>
    <w:rsid w:val="00D4344D"/>
    <w:rsid w:val="00D43F39"/>
    <w:rsid w:val="00D448BF"/>
    <w:rsid w:val="00D51822"/>
    <w:rsid w:val="00D53962"/>
    <w:rsid w:val="00D56589"/>
    <w:rsid w:val="00D569E4"/>
    <w:rsid w:val="00D571C0"/>
    <w:rsid w:val="00D572CF"/>
    <w:rsid w:val="00D609CA"/>
    <w:rsid w:val="00D6276D"/>
    <w:rsid w:val="00D62855"/>
    <w:rsid w:val="00D651AC"/>
    <w:rsid w:val="00D660CE"/>
    <w:rsid w:val="00D6648A"/>
    <w:rsid w:val="00D7098C"/>
    <w:rsid w:val="00D74853"/>
    <w:rsid w:val="00D751CD"/>
    <w:rsid w:val="00D75B83"/>
    <w:rsid w:val="00D80DA9"/>
    <w:rsid w:val="00D82340"/>
    <w:rsid w:val="00D83733"/>
    <w:rsid w:val="00D8403B"/>
    <w:rsid w:val="00D84BF3"/>
    <w:rsid w:val="00D85EC6"/>
    <w:rsid w:val="00D86424"/>
    <w:rsid w:val="00D9087D"/>
    <w:rsid w:val="00D90952"/>
    <w:rsid w:val="00D94634"/>
    <w:rsid w:val="00D94A62"/>
    <w:rsid w:val="00D94B34"/>
    <w:rsid w:val="00D953F3"/>
    <w:rsid w:val="00DA470D"/>
    <w:rsid w:val="00DA4A0E"/>
    <w:rsid w:val="00DA4B26"/>
    <w:rsid w:val="00DA5993"/>
    <w:rsid w:val="00DA7830"/>
    <w:rsid w:val="00DB1609"/>
    <w:rsid w:val="00DB3857"/>
    <w:rsid w:val="00DB3C58"/>
    <w:rsid w:val="00DB4139"/>
    <w:rsid w:val="00DB4DDF"/>
    <w:rsid w:val="00DB79A2"/>
    <w:rsid w:val="00DC089C"/>
    <w:rsid w:val="00DC1F26"/>
    <w:rsid w:val="00DC2770"/>
    <w:rsid w:val="00DC3F5A"/>
    <w:rsid w:val="00DC6B75"/>
    <w:rsid w:val="00DD0277"/>
    <w:rsid w:val="00DD1348"/>
    <w:rsid w:val="00DD16BA"/>
    <w:rsid w:val="00DD332E"/>
    <w:rsid w:val="00DD4A12"/>
    <w:rsid w:val="00DD5437"/>
    <w:rsid w:val="00DD5CEA"/>
    <w:rsid w:val="00DD67DF"/>
    <w:rsid w:val="00DD6AEA"/>
    <w:rsid w:val="00DE0210"/>
    <w:rsid w:val="00DE12DD"/>
    <w:rsid w:val="00DE3916"/>
    <w:rsid w:val="00DE3DA1"/>
    <w:rsid w:val="00DE618B"/>
    <w:rsid w:val="00DE6943"/>
    <w:rsid w:val="00DE7950"/>
    <w:rsid w:val="00DF123E"/>
    <w:rsid w:val="00DF21F1"/>
    <w:rsid w:val="00DF42E2"/>
    <w:rsid w:val="00DF4377"/>
    <w:rsid w:val="00DF70B1"/>
    <w:rsid w:val="00E0524B"/>
    <w:rsid w:val="00E059F6"/>
    <w:rsid w:val="00E07766"/>
    <w:rsid w:val="00E11084"/>
    <w:rsid w:val="00E11B03"/>
    <w:rsid w:val="00E11EAA"/>
    <w:rsid w:val="00E134A6"/>
    <w:rsid w:val="00E15554"/>
    <w:rsid w:val="00E164CA"/>
    <w:rsid w:val="00E16B42"/>
    <w:rsid w:val="00E179D4"/>
    <w:rsid w:val="00E2183E"/>
    <w:rsid w:val="00E222C8"/>
    <w:rsid w:val="00E22C12"/>
    <w:rsid w:val="00E23571"/>
    <w:rsid w:val="00E23AD3"/>
    <w:rsid w:val="00E24203"/>
    <w:rsid w:val="00E2580F"/>
    <w:rsid w:val="00E25CD8"/>
    <w:rsid w:val="00E26405"/>
    <w:rsid w:val="00E27B8E"/>
    <w:rsid w:val="00E33057"/>
    <w:rsid w:val="00E33538"/>
    <w:rsid w:val="00E33CDF"/>
    <w:rsid w:val="00E366CA"/>
    <w:rsid w:val="00E36D41"/>
    <w:rsid w:val="00E41AB8"/>
    <w:rsid w:val="00E4218E"/>
    <w:rsid w:val="00E43F48"/>
    <w:rsid w:val="00E468A6"/>
    <w:rsid w:val="00E479A3"/>
    <w:rsid w:val="00E47D66"/>
    <w:rsid w:val="00E50E95"/>
    <w:rsid w:val="00E5131A"/>
    <w:rsid w:val="00E53CD3"/>
    <w:rsid w:val="00E54663"/>
    <w:rsid w:val="00E55A8A"/>
    <w:rsid w:val="00E574A3"/>
    <w:rsid w:val="00E65216"/>
    <w:rsid w:val="00E66649"/>
    <w:rsid w:val="00E6674D"/>
    <w:rsid w:val="00E66D37"/>
    <w:rsid w:val="00E7133D"/>
    <w:rsid w:val="00E72667"/>
    <w:rsid w:val="00E74644"/>
    <w:rsid w:val="00E74CF9"/>
    <w:rsid w:val="00E75409"/>
    <w:rsid w:val="00E759D7"/>
    <w:rsid w:val="00E77429"/>
    <w:rsid w:val="00E81AAF"/>
    <w:rsid w:val="00E83D06"/>
    <w:rsid w:val="00E851EE"/>
    <w:rsid w:val="00E85C63"/>
    <w:rsid w:val="00E90096"/>
    <w:rsid w:val="00E933E3"/>
    <w:rsid w:val="00E940E4"/>
    <w:rsid w:val="00E94D59"/>
    <w:rsid w:val="00E970C0"/>
    <w:rsid w:val="00E971BE"/>
    <w:rsid w:val="00E971EF"/>
    <w:rsid w:val="00E97550"/>
    <w:rsid w:val="00EA2AEB"/>
    <w:rsid w:val="00EA3696"/>
    <w:rsid w:val="00EA485D"/>
    <w:rsid w:val="00EA4917"/>
    <w:rsid w:val="00EA4AC1"/>
    <w:rsid w:val="00EB1CE0"/>
    <w:rsid w:val="00EB470B"/>
    <w:rsid w:val="00EB5418"/>
    <w:rsid w:val="00EB6721"/>
    <w:rsid w:val="00EC2C8F"/>
    <w:rsid w:val="00EC63C6"/>
    <w:rsid w:val="00EC669A"/>
    <w:rsid w:val="00EC7C2C"/>
    <w:rsid w:val="00ED3637"/>
    <w:rsid w:val="00ED3A32"/>
    <w:rsid w:val="00ED3AE3"/>
    <w:rsid w:val="00ED3B93"/>
    <w:rsid w:val="00ED4464"/>
    <w:rsid w:val="00ED5D54"/>
    <w:rsid w:val="00ED71CA"/>
    <w:rsid w:val="00EE0891"/>
    <w:rsid w:val="00EE10EE"/>
    <w:rsid w:val="00EE13ED"/>
    <w:rsid w:val="00EE197C"/>
    <w:rsid w:val="00EE320A"/>
    <w:rsid w:val="00EE3466"/>
    <w:rsid w:val="00EE473A"/>
    <w:rsid w:val="00EE4B6B"/>
    <w:rsid w:val="00EF4387"/>
    <w:rsid w:val="00EF5862"/>
    <w:rsid w:val="00F102D0"/>
    <w:rsid w:val="00F11414"/>
    <w:rsid w:val="00F11B9B"/>
    <w:rsid w:val="00F14432"/>
    <w:rsid w:val="00F16347"/>
    <w:rsid w:val="00F17E84"/>
    <w:rsid w:val="00F22151"/>
    <w:rsid w:val="00F2239C"/>
    <w:rsid w:val="00F224BA"/>
    <w:rsid w:val="00F22C38"/>
    <w:rsid w:val="00F23224"/>
    <w:rsid w:val="00F301FB"/>
    <w:rsid w:val="00F308D1"/>
    <w:rsid w:val="00F32A2C"/>
    <w:rsid w:val="00F33CC8"/>
    <w:rsid w:val="00F35A07"/>
    <w:rsid w:val="00F36C9C"/>
    <w:rsid w:val="00F415E4"/>
    <w:rsid w:val="00F41D49"/>
    <w:rsid w:val="00F54595"/>
    <w:rsid w:val="00F54CB1"/>
    <w:rsid w:val="00F550DC"/>
    <w:rsid w:val="00F553F5"/>
    <w:rsid w:val="00F55685"/>
    <w:rsid w:val="00F568CB"/>
    <w:rsid w:val="00F5794E"/>
    <w:rsid w:val="00F605C6"/>
    <w:rsid w:val="00F63CE8"/>
    <w:rsid w:val="00F646C5"/>
    <w:rsid w:val="00F72A14"/>
    <w:rsid w:val="00F7442C"/>
    <w:rsid w:val="00F7611C"/>
    <w:rsid w:val="00F81719"/>
    <w:rsid w:val="00F82BD3"/>
    <w:rsid w:val="00F8377E"/>
    <w:rsid w:val="00F8503E"/>
    <w:rsid w:val="00F90930"/>
    <w:rsid w:val="00F91143"/>
    <w:rsid w:val="00F92230"/>
    <w:rsid w:val="00F92C61"/>
    <w:rsid w:val="00F95265"/>
    <w:rsid w:val="00F979C1"/>
    <w:rsid w:val="00FA0045"/>
    <w:rsid w:val="00FA09D9"/>
    <w:rsid w:val="00FA25D9"/>
    <w:rsid w:val="00FA4CA9"/>
    <w:rsid w:val="00FA4FEF"/>
    <w:rsid w:val="00FB1B30"/>
    <w:rsid w:val="00FB1FA0"/>
    <w:rsid w:val="00FB3473"/>
    <w:rsid w:val="00FB41E8"/>
    <w:rsid w:val="00FB714F"/>
    <w:rsid w:val="00FB7DC8"/>
    <w:rsid w:val="00FC04C0"/>
    <w:rsid w:val="00FC0BCD"/>
    <w:rsid w:val="00FC2491"/>
    <w:rsid w:val="00FC4252"/>
    <w:rsid w:val="00FC55C3"/>
    <w:rsid w:val="00FC6B45"/>
    <w:rsid w:val="00FD192A"/>
    <w:rsid w:val="00FD3392"/>
    <w:rsid w:val="00FD5B5A"/>
    <w:rsid w:val="00FD6156"/>
    <w:rsid w:val="00FD61D5"/>
    <w:rsid w:val="00FD722D"/>
    <w:rsid w:val="00FE0BFD"/>
    <w:rsid w:val="00FE0DF9"/>
    <w:rsid w:val="00FE2462"/>
    <w:rsid w:val="00FE322A"/>
    <w:rsid w:val="00FE7D82"/>
    <w:rsid w:val="00FF0C5C"/>
    <w:rsid w:val="00FF1295"/>
    <w:rsid w:val="00FF2AE6"/>
    <w:rsid w:val="00FF2D05"/>
    <w:rsid w:val="00FF341A"/>
    <w:rsid w:val="00FF478C"/>
    <w:rsid w:val="00FF5DCF"/>
    <w:rsid w:val="00FF5F93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5:docId w15:val="{83FC7E90-B10F-4AA3-940E-D01F6AE4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82B"/>
    <w:rPr>
      <w:sz w:val="24"/>
      <w:szCs w:val="24"/>
      <w:lang w:val="nl-BE" w:eastAsia="nl-BE"/>
    </w:rPr>
  </w:style>
  <w:style w:type="paragraph" w:styleId="3">
    <w:name w:val="heading 3"/>
    <w:basedOn w:val="a"/>
    <w:next w:val="a"/>
    <w:qFormat/>
    <w:rsid w:val="00DD6AEA"/>
    <w:pPr>
      <w:keepNext/>
      <w:jc w:val="both"/>
      <w:outlineLvl w:val="2"/>
    </w:pPr>
    <w:rPr>
      <w:rFonts w:ascii="Arial" w:hAnsi="Arial"/>
      <w:b/>
      <w:sz w:val="20"/>
      <w:szCs w:val="20"/>
      <w:lang w:val="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135C4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D135C4"/>
    <w:pPr>
      <w:tabs>
        <w:tab w:val="center" w:pos="4536"/>
        <w:tab w:val="right" w:pos="9072"/>
      </w:tabs>
    </w:pPr>
  </w:style>
  <w:style w:type="paragraph" w:styleId="a5">
    <w:name w:val="Balloon Text"/>
    <w:basedOn w:val="a"/>
    <w:semiHidden/>
    <w:rsid w:val="00AC54C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rsid w:val="00A459BE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459BE"/>
    <w:rPr>
      <w:lang w:val="nl-BE" w:eastAsia="nl-BE"/>
    </w:rPr>
  </w:style>
  <w:style w:type="character" w:styleId="a8">
    <w:name w:val="footnote reference"/>
    <w:basedOn w:val="a0"/>
    <w:rsid w:val="00A459BE"/>
    <w:rPr>
      <w:vertAlign w:val="superscript"/>
    </w:rPr>
  </w:style>
  <w:style w:type="paragraph" w:styleId="a9">
    <w:name w:val="List Paragraph"/>
    <w:basedOn w:val="a"/>
    <w:uiPriority w:val="34"/>
    <w:qFormat/>
    <w:rsid w:val="00F36C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styleId="aa">
    <w:name w:val="Table Grid"/>
    <w:basedOn w:val="a1"/>
    <w:rsid w:val="00601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706A6D"/>
    <w:pPr>
      <w:autoSpaceDE w:val="0"/>
      <w:autoSpaceDN w:val="0"/>
      <w:adjustRightInd w:val="0"/>
    </w:pPr>
    <w:rPr>
      <w:rFonts w:ascii="Courier New" w:eastAsiaTheme="minorHAnsi" w:hAnsi="Courier New" w:cs="Courier New"/>
      <w:lang w:eastAsia="en-US"/>
    </w:rPr>
  </w:style>
  <w:style w:type="character" w:styleId="ab">
    <w:name w:val="Hyperlink"/>
    <w:basedOn w:val="a0"/>
    <w:unhideWhenUsed/>
    <w:rsid w:val="00A81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.SIBELCOCIS\Application%20Data\Microsoft\Templates\DocB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6FC21-9D4B-47A1-9DE6-DDFC0996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DocBR.dot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TO:</vt:lpstr>
    </vt:vector>
  </TitlesOfParts>
  <Company>S.C.R. - Sibelco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br</dc:creator>
  <cp:lastModifiedBy>Alexandr Pyatkov</cp:lastModifiedBy>
  <cp:revision>2</cp:revision>
  <cp:lastPrinted>2016-03-24T10:06:00Z</cp:lastPrinted>
  <dcterms:created xsi:type="dcterms:W3CDTF">2016-03-30T11:52:00Z</dcterms:created>
  <dcterms:modified xsi:type="dcterms:W3CDTF">2016-03-30T11:52:00Z</dcterms:modified>
</cp:coreProperties>
</file>